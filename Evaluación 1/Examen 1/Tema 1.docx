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C3A" w:rsidRDefault="001A5FB2">
      <w:r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66.8pt;margin-top:567.1pt;width:316.5pt;height:54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6eptwIAALo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" filled="f" stroked="f">
            <v:textbox>
              <w:txbxContent>
                <w:p w:rsidR="00D81C3A" w:rsidRPr="00D81C3A" w:rsidRDefault="00E31534" w:rsidP="00D81C3A">
                  <w:pPr>
                    <w:jc w:val="right"/>
                    <w:rPr>
                      <w:b/>
                      <w:color w:val="76923C"/>
                      <w:sz w:val="72"/>
                      <w:szCs w:val="72"/>
                      <w:lang w:val="en-US"/>
                    </w:rPr>
                  </w:pPr>
                  <w:proofErr w:type="spellStart"/>
                  <w:r>
                    <w:rPr>
                      <w:b/>
                      <w:color w:val="76923C"/>
                      <w:sz w:val="72"/>
                      <w:szCs w:val="72"/>
                      <w:lang w:val="en-US"/>
                    </w:rPr>
                    <w:t>Ficheros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s-ES" w:eastAsia="es-ES"/>
        </w:rPr>
        <w:pict>
          <v:shape id="Text Box 3" o:spid="_x0000_s1027" type="#_x0000_t202" style="position:absolute;margin-left:157.95pt;margin-top:650.55pt;width:316.5pt;height:34.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uPtQ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" filled="f" stroked="f">
            <v:textbox>
              <w:txbxContent>
                <w:p w:rsidR="00D81C3A" w:rsidRPr="00D81C3A" w:rsidRDefault="0020116F" w:rsidP="00D81C3A">
                  <w:pPr>
                    <w:jc w:val="right"/>
                    <w:rPr>
                      <w:b/>
                      <w:color w:val="4F6228"/>
                      <w:sz w:val="48"/>
                      <w:szCs w:val="48"/>
                      <w:lang w:val="en-US"/>
                    </w:rPr>
                  </w:pPr>
                  <w:r>
                    <w:rPr>
                      <w:b/>
                      <w:color w:val="4F6228"/>
                      <w:sz w:val="48"/>
                      <w:szCs w:val="48"/>
                      <w:lang w:val="en-US"/>
                    </w:rPr>
                    <w:t xml:space="preserve">Andrei </w:t>
                  </w:r>
                  <w:proofErr w:type="spellStart"/>
                  <w:r>
                    <w:rPr>
                      <w:b/>
                      <w:color w:val="4F6228"/>
                      <w:sz w:val="48"/>
                      <w:szCs w:val="48"/>
                      <w:lang w:val="en-US"/>
                    </w:rPr>
                    <w:t>García</w:t>
                  </w:r>
                  <w:proofErr w:type="spellEnd"/>
                  <w:r w:rsidR="003E3450">
                    <w:rPr>
                      <w:b/>
                      <w:color w:val="4F6228"/>
                      <w:sz w:val="48"/>
                      <w:szCs w:val="4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4F6228"/>
                      <w:sz w:val="48"/>
                      <w:szCs w:val="48"/>
                      <w:lang w:val="en-US"/>
                    </w:rPr>
                    <w:t>Cuadra</w:t>
                  </w:r>
                  <w:proofErr w:type="spellEnd"/>
                </w:p>
              </w:txbxContent>
            </v:textbox>
          </v:shape>
        </w:pict>
      </w:r>
      <w:r w:rsidR="00D702C8">
        <w:rPr>
          <w:noProof/>
          <w:lang w:val="es-ES" w:eastAsia="es-ES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-1099185</wp:posOffset>
            </wp:positionH>
            <wp:positionV relativeFrom="paragraph">
              <wp:posOffset>-739140</wp:posOffset>
            </wp:positionV>
            <wp:extent cx="7597140" cy="10744200"/>
            <wp:effectExtent l="0" t="0" r="0" b="0"/>
            <wp:wrapNone/>
            <wp:docPr id="10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1C3A">
        <w:br w:type="page"/>
      </w:r>
      <w:r w:rsidR="00D702C8">
        <w:rPr>
          <w:noProof/>
          <w:lang w:val="es-ES" w:eastAsia="es-ES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-1924685</wp:posOffset>
            </wp:positionH>
            <wp:positionV relativeFrom="paragraph">
              <wp:posOffset>-3088005</wp:posOffset>
            </wp:positionV>
            <wp:extent cx="7590790" cy="10734675"/>
            <wp:effectExtent l="9207" t="0" r="0" b="0"/>
            <wp:wrapNone/>
            <wp:docPr id="9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90790" cy="1073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7208" w:rsidRDefault="001A5FB2">
      <w:r>
        <w:rPr>
          <w:noProof/>
          <w:lang w:val="es-ES" w:eastAsia="es-ES"/>
        </w:rPr>
        <w:lastRenderedPageBreak/>
        <w:pict>
          <v:shape id="Text Box 4" o:spid="_x0000_s1037" type="#_x0000_t202" style="position:absolute;margin-left:119.25pt;margin-top:16pt;width:316.5pt;height:54pt;z-index:251673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Mb/ugIAAMA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" filled="f" stroked="f">
            <v:textbox>
              <w:txbxContent>
                <w:p w:rsidR="00362E8D" w:rsidRPr="00D81C3A" w:rsidRDefault="00362E8D" w:rsidP="00362E8D">
                  <w:pPr>
                    <w:pStyle w:val="Ttulo1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1. </w:t>
                  </w:r>
                  <w:proofErr w:type="spellStart"/>
                  <w:r>
                    <w:rPr>
                      <w:lang w:val="en-US"/>
                    </w:rPr>
                    <w:t>Ficheros</w:t>
                  </w:r>
                  <w:proofErr w:type="spellEnd"/>
                </w:p>
              </w:txbxContent>
            </v:textbox>
          </v:shape>
        </w:pict>
      </w:r>
    </w:p>
    <w:p w:rsidR="00E27208" w:rsidRPr="00E27208" w:rsidRDefault="001A5FB2" w:rsidP="00E27208">
      <w:pPr>
        <w:rPr>
          <w:b/>
        </w:rPr>
      </w:pPr>
      <w:r w:rsidRPr="001A5FB2">
        <w:rPr>
          <w:noProof/>
          <w:lang w:val="es-ES" w:eastAsia="es-ES"/>
        </w:rPr>
        <w:pict>
          <v:shape id="Text Box 14" o:spid="_x0000_s1031" type="#_x0000_t202" style="position:absolute;margin-left:-31.85pt;margin-top:67.7pt;width:487.8pt;height:657.8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62uwIAAMI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" filled="f" stroked="f">
            <v:textbox>
              <w:txbxContent>
                <w:p w:rsidR="00E27208" w:rsidRDefault="00E27208" w:rsidP="00E27208">
                  <w:pPr>
                    <w:jc w:val="both"/>
                    <w:rPr>
                      <w:color w:val="212911"/>
                      <w:lang w:val="es-ES"/>
                    </w:rPr>
                  </w:pPr>
                  <w:r w:rsidRPr="0036751F">
                    <w:rPr>
                      <w:b/>
                      <w:color w:val="212911"/>
                      <w:lang w:val="es-ES"/>
                    </w:rPr>
                    <w:t>Fichero</w:t>
                  </w:r>
                  <w:r w:rsidRPr="0036751F">
                    <w:rPr>
                      <w:color w:val="212911"/>
                      <w:lang w:val="es-ES"/>
                    </w:rPr>
                    <w:t>: Conjunto de datos.</w:t>
                  </w:r>
                </w:p>
                <w:p w:rsidR="00E32119" w:rsidRPr="0036751F" w:rsidRDefault="00E32119" w:rsidP="00E27208">
                  <w:pPr>
                    <w:jc w:val="both"/>
                    <w:rPr>
                      <w:color w:val="212911"/>
                      <w:lang w:val="es-ES"/>
                    </w:rPr>
                  </w:pPr>
                  <w:r w:rsidRPr="00E32119">
                    <w:rPr>
                      <w:b/>
                      <w:color w:val="212911"/>
                      <w:lang w:val="es-ES"/>
                    </w:rPr>
                    <w:t>Directorio</w:t>
                  </w:r>
                  <w:r>
                    <w:rPr>
                      <w:color w:val="212911"/>
                      <w:lang w:val="es-ES"/>
                    </w:rPr>
                    <w:t>: Ruta donde se hayan ficheros.</w:t>
                  </w:r>
                </w:p>
                <w:p w:rsidR="00E27208" w:rsidRPr="0036751F" w:rsidRDefault="00E27208" w:rsidP="00E27208">
                  <w:pPr>
                    <w:jc w:val="both"/>
                    <w:rPr>
                      <w:color w:val="212911"/>
                      <w:lang w:val="es-ES"/>
                    </w:rPr>
                  </w:pPr>
                  <w:r w:rsidRPr="0036751F">
                    <w:rPr>
                      <w:color w:val="212911"/>
                      <w:lang w:val="es-ES"/>
                    </w:rPr>
                    <w:t xml:space="preserve">Un fichero se compone de un nombre y </w:t>
                  </w:r>
                  <w:proofErr w:type="spellStart"/>
                  <w:r w:rsidRPr="0036751F">
                    <w:rPr>
                      <w:color w:val="212911"/>
                      <w:lang w:val="es-ES"/>
                    </w:rPr>
                    <w:t>unaextensión</w:t>
                  </w:r>
                  <w:proofErr w:type="spellEnd"/>
                  <w:r w:rsidRPr="0036751F">
                    <w:rPr>
                      <w:color w:val="212911"/>
                      <w:lang w:val="es-ES"/>
                    </w:rPr>
                    <w:t xml:space="preserve"> (variando del </w:t>
                  </w:r>
                  <w:proofErr w:type="spellStart"/>
                  <w:r w:rsidRPr="0036751F">
                    <w:rPr>
                      <w:color w:val="212911"/>
                      <w:lang w:val="es-ES"/>
                    </w:rPr>
                    <w:t>sistemaoperativo</w:t>
                  </w:r>
                  <w:proofErr w:type="spellEnd"/>
                  <w:r w:rsidRPr="0036751F">
                    <w:rPr>
                      <w:color w:val="212911"/>
                      <w:lang w:val="es-ES"/>
                    </w:rPr>
                    <w:t>).</w:t>
                  </w:r>
                </w:p>
                <w:p w:rsidR="00E27208" w:rsidRPr="0036751F" w:rsidRDefault="00E27208" w:rsidP="00E27208">
                  <w:pPr>
                    <w:jc w:val="both"/>
                    <w:rPr>
                      <w:i/>
                      <w:color w:val="212911"/>
                      <w:lang w:val="es-ES"/>
                    </w:rPr>
                  </w:pPr>
                  <w:r w:rsidRPr="0036751F">
                    <w:rPr>
                      <w:i/>
                      <w:color w:val="212911"/>
                      <w:u w:val="single"/>
                      <w:lang w:val="es-ES"/>
                    </w:rPr>
                    <w:t>Nombre</w:t>
                  </w:r>
                  <w:r w:rsidRPr="0036751F">
                    <w:rPr>
                      <w:i/>
                      <w:color w:val="212911"/>
                      <w:lang w:val="es-ES"/>
                    </w:rPr>
                    <w:t>.(</w:t>
                  </w:r>
                  <w:proofErr w:type="spellStart"/>
                  <w:r w:rsidRPr="0036751F">
                    <w:rPr>
                      <w:i/>
                      <w:color w:val="212911"/>
                      <w:lang w:val="es-ES"/>
                    </w:rPr>
                    <w:t>extension</w:t>
                  </w:r>
                  <w:proofErr w:type="spellEnd"/>
                  <w:r w:rsidRPr="0036751F">
                    <w:rPr>
                      <w:i/>
                      <w:color w:val="212911"/>
                      <w:lang w:val="es-ES"/>
                    </w:rPr>
                    <w:t>)</w:t>
                  </w:r>
                </w:p>
                <w:p w:rsidR="00E27208" w:rsidRPr="0036751F" w:rsidRDefault="00E27208" w:rsidP="00E27208">
                  <w:pPr>
                    <w:jc w:val="both"/>
                    <w:rPr>
                      <w:color w:val="212911"/>
                      <w:lang w:val="es-ES"/>
                    </w:rPr>
                  </w:pPr>
                  <w:r w:rsidRPr="0036751F">
                    <w:rPr>
                      <w:color w:val="212911"/>
                      <w:lang w:val="es-ES"/>
                    </w:rPr>
                    <w:t>Límite</w:t>
                  </w:r>
                  <w:r w:rsidR="00362E8D">
                    <w:rPr>
                      <w:color w:val="212911"/>
                      <w:lang w:val="es-ES"/>
                    </w:rPr>
                    <w:t xml:space="preserve"> </w:t>
                  </w:r>
                  <w:r w:rsidRPr="0036751F">
                    <w:rPr>
                      <w:color w:val="212911"/>
                      <w:lang w:val="es-ES"/>
                    </w:rPr>
                    <w:t>datos de un fichero: 2^255</w:t>
                  </w:r>
                </w:p>
                <w:p w:rsidR="00E27208" w:rsidRPr="00A93FB1" w:rsidRDefault="00D702C8" w:rsidP="00E27208">
                  <w:pPr>
                    <w:jc w:val="both"/>
                    <w:rPr>
                      <w:color w:val="212911"/>
                      <w:lang w:val="en-US"/>
                    </w:rPr>
                  </w:pPr>
                  <w:r w:rsidRPr="00E27208">
                    <w:rPr>
                      <w:noProof/>
                      <w:color w:val="212911"/>
                      <w:lang w:val="es-ES" w:eastAsia="es-ES"/>
                    </w:rPr>
                    <w:drawing>
                      <wp:inline distT="0" distB="0" distL="0" distR="0">
                        <wp:extent cx="6010910" cy="652145"/>
                        <wp:effectExtent l="0" t="0" r="0" b="0"/>
                        <wp:docPr id="12" name="Imagen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10910" cy="6521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27208" w:rsidRDefault="00E27208" w:rsidP="00E27208">
                  <w:pPr>
                    <w:jc w:val="both"/>
                    <w:rPr>
                      <w:color w:val="212911"/>
                      <w:lang w:val="en-US"/>
                    </w:rPr>
                  </w:pPr>
                </w:p>
                <w:p w:rsidR="00E27208" w:rsidRPr="0036751F" w:rsidRDefault="00E27208" w:rsidP="00E27208">
                  <w:pPr>
                    <w:jc w:val="both"/>
                    <w:rPr>
                      <w:color w:val="212911"/>
                      <w:lang w:val="es-ES"/>
                    </w:rPr>
                  </w:pPr>
                  <w:r w:rsidRPr="0036751F">
                    <w:rPr>
                      <w:b/>
                      <w:color w:val="212911"/>
                      <w:lang w:val="es-ES"/>
                    </w:rPr>
                    <w:t>Estructura de disco duro</w:t>
                  </w:r>
                  <w:r w:rsidRPr="0036751F">
                    <w:rPr>
                      <w:color w:val="212911"/>
                      <w:lang w:val="es-ES"/>
                    </w:rPr>
                    <w:t xml:space="preserve">: Dos platos o discos rígidos que </w:t>
                  </w:r>
                  <w:proofErr w:type="spellStart"/>
                  <w:r w:rsidRPr="0036751F">
                    <w:rPr>
                      <w:color w:val="212911"/>
                      <w:lang w:val="es-ES"/>
                    </w:rPr>
                    <w:t>giransobre</w:t>
                  </w:r>
                  <w:proofErr w:type="spellEnd"/>
                  <w:r w:rsidRPr="0036751F">
                    <w:rPr>
                      <w:color w:val="212911"/>
                      <w:lang w:val="es-ES"/>
                    </w:rPr>
                    <w:t xml:space="preserve"> un eje a gran velocidad.</w:t>
                  </w:r>
                </w:p>
                <w:p w:rsidR="00E27208" w:rsidRPr="00A93FB1" w:rsidRDefault="00E27208" w:rsidP="00E27208">
                  <w:pPr>
                    <w:jc w:val="both"/>
                    <w:rPr>
                      <w:color w:val="212911"/>
                      <w:lang w:val="en-US"/>
                    </w:rPr>
                  </w:pPr>
                  <w:r w:rsidRPr="00A93FB1">
                    <w:rPr>
                      <w:color w:val="212911"/>
                      <w:lang w:val="en-US"/>
                    </w:rPr>
                    <w:t xml:space="preserve">Se </w:t>
                  </w:r>
                  <w:proofErr w:type="spellStart"/>
                  <w:r w:rsidRPr="00A93FB1">
                    <w:rPr>
                      <w:color w:val="212911"/>
                      <w:lang w:val="en-US"/>
                    </w:rPr>
                    <w:t>compone</w:t>
                  </w:r>
                  <w:proofErr w:type="spellEnd"/>
                  <w:r w:rsidRPr="00A93FB1">
                    <w:rPr>
                      <w:color w:val="212911"/>
                      <w:lang w:val="en-US"/>
                    </w:rPr>
                    <w:t xml:space="preserve"> de:</w:t>
                  </w:r>
                </w:p>
                <w:p w:rsidR="00E27208" w:rsidRPr="0036751F" w:rsidRDefault="00E27208" w:rsidP="00E27208">
                  <w:pPr>
                    <w:numPr>
                      <w:ilvl w:val="0"/>
                      <w:numId w:val="1"/>
                    </w:numPr>
                    <w:jc w:val="both"/>
                    <w:rPr>
                      <w:color w:val="212911"/>
                      <w:lang w:val="es-ES"/>
                    </w:rPr>
                  </w:pPr>
                  <w:r w:rsidRPr="0036751F">
                    <w:rPr>
                      <w:b/>
                      <w:color w:val="212911"/>
                      <w:lang w:val="es-ES"/>
                    </w:rPr>
                    <w:t>Plato</w:t>
                  </w:r>
                  <w:r w:rsidRPr="0036751F">
                    <w:rPr>
                      <w:color w:val="212911"/>
                      <w:lang w:val="es-ES"/>
                    </w:rPr>
                    <w:t xml:space="preserve">: </w:t>
                  </w:r>
                  <w:proofErr w:type="spellStart"/>
                  <w:r w:rsidRPr="0036751F">
                    <w:rPr>
                      <w:color w:val="212911"/>
                      <w:lang w:val="es-ES"/>
                    </w:rPr>
                    <w:t>cadauno</w:t>
                  </w:r>
                  <w:proofErr w:type="spellEnd"/>
                  <w:r w:rsidRPr="0036751F">
                    <w:rPr>
                      <w:color w:val="212911"/>
                      <w:lang w:val="es-ES"/>
                    </w:rPr>
                    <w:t xml:space="preserve"> de los discos que posee.</w:t>
                  </w:r>
                </w:p>
                <w:p w:rsidR="00E27208" w:rsidRPr="0036751F" w:rsidRDefault="00E27208" w:rsidP="00E27208">
                  <w:pPr>
                    <w:numPr>
                      <w:ilvl w:val="0"/>
                      <w:numId w:val="1"/>
                    </w:numPr>
                    <w:jc w:val="both"/>
                    <w:rPr>
                      <w:color w:val="212911"/>
                      <w:lang w:val="es-ES"/>
                    </w:rPr>
                  </w:pPr>
                  <w:r w:rsidRPr="0036751F">
                    <w:rPr>
                      <w:b/>
                      <w:color w:val="212911"/>
                      <w:lang w:val="es-ES"/>
                    </w:rPr>
                    <w:t>Cara</w:t>
                  </w:r>
                  <w:r w:rsidRPr="0036751F">
                    <w:rPr>
                      <w:color w:val="212911"/>
                      <w:lang w:val="es-ES"/>
                    </w:rPr>
                    <w:t xml:space="preserve">: </w:t>
                  </w:r>
                  <w:proofErr w:type="spellStart"/>
                  <w:r w:rsidRPr="0036751F">
                    <w:rPr>
                      <w:color w:val="212911"/>
                      <w:lang w:val="es-ES"/>
                    </w:rPr>
                    <w:t>Cadauno</w:t>
                  </w:r>
                  <w:proofErr w:type="spellEnd"/>
                  <w:r w:rsidRPr="0036751F">
                    <w:rPr>
                      <w:color w:val="212911"/>
                      <w:lang w:val="es-ES"/>
                    </w:rPr>
                    <w:t xml:space="preserve"> de </w:t>
                  </w:r>
                  <w:proofErr w:type="spellStart"/>
                  <w:r w:rsidRPr="0036751F">
                    <w:rPr>
                      <w:color w:val="212911"/>
                      <w:lang w:val="es-ES"/>
                    </w:rPr>
                    <w:t>loslados</w:t>
                  </w:r>
                  <w:proofErr w:type="spellEnd"/>
                  <w:r w:rsidRPr="0036751F">
                    <w:rPr>
                      <w:color w:val="212911"/>
                      <w:lang w:val="es-ES"/>
                    </w:rPr>
                    <w:t xml:space="preserve"> de un plato.</w:t>
                  </w:r>
                </w:p>
                <w:p w:rsidR="00E27208" w:rsidRPr="0036751F" w:rsidRDefault="00E27208" w:rsidP="00E27208">
                  <w:pPr>
                    <w:numPr>
                      <w:ilvl w:val="0"/>
                      <w:numId w:val="1"/>
                    </w:numPr>
                    <w:jc w:val="both"/>
                    <w:rPr>
                      <w:color w:val="212911"/>
                      <w:lang w:val="es-ES"/>
                    </w:rPr>
                  </w:pPr>
                  <w:r w:rsidRPr="0036751F">
                    <w:rPr>
                      <w:b/>
                      <w:color w:val="212911"/>
                      <w:lang w:val="es-ES"/>
                    </w:rPr>
                    <w:t>Pistas</w:t>
                  </w:r>
                  <w:r w:rsidRPr="0036751F">
                    <w:rPr>
                      <w:color w:val="212911"/>
                      <w:lang w:val="es-ES"/>
                    </w:rPr>
                    <w:t xml:space="preserve">: </w:t>
                  </w:r>
                  <w:proofErr w:type="spellStart"/>
                  <w:r w:rsidRPr="0036751F">
                    <w:rPr>
                      <w:color w:val="212911"/>
                      <w:lang w:val="es-ES"/>
                    </w:rPr>
                    <w:t>circunferenciassobre</w:t>
                  </w:r>
                  <w:proofErr w:type="spellEnd"/>
                  <w:r w:rsidRPr="0036751F">
                    <w:rPr>
                      <w:color w:val="212911"/>
                      <w:lang w:val="es-ES"/>
                    </w:rPr>
                    <w:t xml:space="preserve"> las caras, siendo la pista 0 la exterior.</w:t>
                  </w:r>
                </w:p>
                <w:p w:rsidR="00E27208" w:rsidRPr="00A93FB1" w:rsidRDefault="00E27208" w:rsidP="00E27208">
                  <w:pPr>
                    <w:numPr>
                      <w:ilvl w:val="0"/>
                      <w:numId w:val="1"/>
                    </w:numPr>
                    <w:jc w:val="both"/>
                    <w:rPr>
                      <w:color w:val="212911"/>
                      <w:lang w:val="en-US"/>
                    </w:rPr>
                  </w:pPr>
                  <w:proofErr w:type="spellStart"/>
                  <w:r w:rsidRPr="006A2FB7">
                    <w:rPr>
                      <w:b/>
                      <w:color w:val="212911"/>
                      <w:lang w:val="en-US"/>
                    </w:rPr>
                    <w:t>Cilindro</w:t>
                  </w:r>
                  <w:proofErr w:type="spellEnd"/>
                  <w:r w:rsidRPr="00A93FB1">
                    <w:rPr>
                      <w:color w:val="212911"/>
                      <w:lang w:val="en-US"/>
                    </w:rPr>
                    <w:t xml:space="preserve">: </w:t>
                  </w:r>
                  <w:proofErr w:type="spellStart"/>
                  <w:r w:rsidRPr="00A93FB1">
                    <w:rPr>
                      <w:color w:val="212911"/>
                      <w:lang w:val="en-US"/>
                    </w:rPr>
                    <w:t>conjunto</w:t>
                  </w:r>
                  <w:proofErr w:type="spellEnd"/>
                  <w:r w:rsidRPr="00A93FB1">
                    <w:rPr>
                      <w:color w:val="212911"/>
                      <w:lang w:val="en-US"/>
                    </w:rPr>
                    <w:t xml:space="preserve"> de </w:t>
                  </w:r>
                  <w:proofErr w:type="spellStart"/>
                  <w:r w:rsidRPr="00A93FB1">
                    <w:rPr>
                      <w:color w:val="212911"/>
                      <w:lang w:val="en-US"/>
                    </w:rPr>
                    <w:t>variaspistasalineadasverticalmente</w:t>
                  </w:r>
                  <w:proofErr w:type="spellEnd"/>
                  <w:r w:rsidRPr="00A93FB1">
                    <w:rPr>
                      <w:color w:val="212911"/>
                      <w:lang w:val="en-US"/>
                    </w:rPr>
                    <w:t>.</w:t>
                  </w:r>
                </w:p>
                <w:p w:rsidR="00E27208" w:rsidRPr="0036751F" w:rsidRDefault="00E27208" w:rsidP="00E27208">
                  <w:pPr>
                    <w:jc w:val="both"/>
                    <w:rPr>
                      <w:color w:val="212911"/>
                      <w:lang w:val="es-ES"/>
                    </w:rPr>
                  </w:pPr>
                  <w:r w:rsidRPr="0036751F">
                    <w:rPr>
                      <w:b/>
                      <w:color w:val="212911"/>
                      <w:lang w:val="es-ES"/>
                    </w:rPr>
                    <w:t>Sector</w:t>
                  </w:r>
                  <w:r w:rsidRPr="0036751F">
                    <w:rPr>
                      <w:color w:val="212911"/>
                      <w:lang w:val="es-ES"/>
                    </w:rPr>
                    <w:t xml:space="preserve">: </w:t>
                  </w:r>
                  <w:proofErr w:type="spellStart"/>
                  <w:r w:rsidRPr="0036751F">
                    <w:rPr>
                      <w:color w:val="212911"/>
                      <w:lang w:val="es-ES"/>
                    </w:rPr>
                    <w:t>Cadauna</w:t>
                  </w:r>
                  <w:proofErr w:type="spellEnd"/>
                  <w:r w:rsidRPr="0036751F">
                    <w:rPr>
                      <w:color w:val="212911"/>
                      <w:lang w:val="es-ES"/>
                    </w:rPr>
                    <w:t xml:space="preserve"> de las divisiones de </w:t>
                  </w:r>
                  <w:proofErr w:type="spellStart"/>
                  <w:r w:rsidRPr="0036751F">
                    <w:rPr>
                      <w:color w:val="212911"/>
                      <w:lang w:val="es-ES"/>
                    </w:rPr>
                    <w:t>unapista</w:t>
                  </w:r>
                  <w:proofErr w:type="spellEnd"/>
                  <w:r w:rsidRPr="0036751F">
                    <w:rPr>
                      <w:color w:val="212911"/>
                      <w:lang w:val="es-ES"/>
                    </w:rPr>
                    <w:t>. Tamaño no fijo, estándar 512 bytes.</w:t>
                  </w:r>
                </w:p>
                <w:p w:rsidR="00E27208" w:rsidRPr="0036751F" w:rsidRDefault="00E27208" w:rsidP="00E27208">
                  <w:pPr>
                    <w:jc w:val="center"/>
                    <w:rPr>
                      <w:color w:val="212911"/>
                      <w:lang w:val="es-ES"/>
                    </w:rPr>
                  </w:pPr>
                </w:p>
                <w:p w:rsidR="00E27208" w:rsidRPr="0036751F" w:rsidRDefault="00E27208" w:rsidP="00E27208">
                  <w:pPr>
                    <w:jc w:val="center"/>
                    <w:rPr>
                      <w:color w:val="212911"/>
                      <w:lang w:val="es-ES"/>
                    </w:rPr>
                  </w:pPr>
                </w:p>
                <w:p w:rsidR="00E27208" w:rsidRPr="0036751F" w:rsidRDefault="00E27208" w:rsidP="00E27208">
                  <w:pPr>
                    <w:jc w:val="center"/>
                    <w:rPr>
                      <w:b/>
                      <w:color w:val="212911"/>
                      <w:sz w:val="28"/>
                      <w:lang w:val="es-ES"/>
                    </w:rPr>
                  </w:pPr>
                  <w:r w:rsidRPr="0036751F">
                    <w:rPr>
                      <w:b/>
                      <w:color w:val="212911"/>
                      <w:sz w:val="28"/>
                      <w:lang w:val="es-ES"/>
                    </w:rPr>
                    <w:t>1 byte -&gt; 8 bits</w:t>
                  </w:r>
                </w:p>
                <w:p w:rsidR="00E27208" w:rsidRPr="0036751F" w:rsidRDefault="00E27208" w:rsidP="00E27208">
                  <w:pPr>
                    <w:jc w:val="center"/>
                    <w:rPr>
                      <w:b/>
                      <w:color w:val="212911"/>
                      <w:sz w:val="28"/>
                      <w:lang w:val="es-ES"/>
                    </w:rPr>
                  </w:pPr>
                </w:p>
                <w:p w:rsidR="00E27208" w:rsidRPr="0036751F" w:rsidRDefault="00E27208" w:rsidP="00E27208">
                  <w:pPr>
                    <w:jc w:val="center"/>
                    <w:rPr>
                      <w:color w:val="212911"/>
                      <w:lang w:val="es-ES"/>
                    </w:rPr>
                  </w:pPr>
                </w:p>
                <w:p w:rsidR="00E27208" w:rsidRPr="0036751F" w:rsidRDefault="00E27208" w:rsidP="00E27208">
                  <w:pPr>
                    <w:jc w:val="both"/>
                    <w:rPr>
                      <w:color w:val="212911"/>
                      <w:lang w:val="es-ES"/>
                    </w:rPr>
                  </w:pPr>
                  <w:r w:rsidRPr="0036751F">
                    <w:rPr>
                      <w:color w:val="212911"/>
                      <w:lang w:val="es-ES"/>
                    </w:rPr>
                    <w:t xml:space="preserve">Un </w:t>
                  </w:r>
                  <w:r w:rsidRPr="0036751F">
                    <w:rPr>
                      <w:b/>
                      <w:color w:val="212911"/>
                      <w:lang w:val="es-ES"/>
                    </w:rPr>
                    <w:t>bit</w:t>
                  </w:r>
                  <w:r w:rsidR="00362E8D">
                    <w:rPr>
                      <w:b/>
                      <w:color w:val="212911"/>
                      <w:lang w:val="es-ES"/>
                    </w:rPr>
                    <w:t xml:space="preserve"> </w:t>
                  </w:r>
                  <w:r w:rsidRPr="0036751F">
                    <w:rPr>
                      <w:color w:val="212911"/>
                      <w:lang w:val="es-ES"/>
                    </w:rPr>
                    <w:t>es</w:t>
                  </w:r>
                  <w:r w:rsidR="00362E8D">
                    <w:rPr>
                      <w:color w:val="212911"/>
                      <w:lang w:val="es-ES"/>
                    </w:rPr>
                    <w:t xml:space="preserve"> </w:t>
                  </w:r>
                  <w:r w:rsidRPr="0036751F">
                    <w:rPr>
                      <w:color w:val="212911"/>
                      <w:lang w:val="es-ES"/>
                    </w:rPr>
                    <w:t>la</w:t>
                  </w:r>
                  <w:r w:rsidR="00362E8D">
                    <w:rPr>
                      <w:color w:val="212911"/>
                      <w:lang w:val="es-ES"/>
                    </w:rPr>
                    <w:t xml:space="preserve"> </w:t>
                  </w:r>
                  <w:proofErr w:type="spellStart"/>
                  <w:r w:rsidRPr="0036751F">
                    <w:rPr>
                      <w:b/>
                      <w:color w:val="212911"/>
                      <w:lang w:val="es-ES"/>
                    </w:rPr>
                    <w:t>unidadmínima</w:t>
                  </w:r>
                  <w:proofErr w:type="spellEnd"/>
                  <w:r w:rsidRPr="0036751F">
                    <w:rPr>
                      <w:b/>
                      <w:color w:val="212911"/>
                      <w:lang w:val="es-ES"/>
                    </w:rPr>
                    <w:t xml:space="preserve"> de información</w:t>
                  </w:r>
                  <w:r w:rsidR="00362E8D">
                    <w:rPr>
                      <w:b/>
                      <w:color w:val="212911"/>
                      <w:lang w:val="es-ES"/>
                    </w:rPr>
                    <w:t xml:space="preserve"> </w:t>
                  </w:r>
                  <w:r w:rsidRPr="0036751F">
                    <w:rPr>
                      <w:color w:val="212911"/>
                      <w:lang w:val="es-ES"/>
                    </w:rPr>
                    <w:t xml:space="preserve">en un equipo. </w:t>
                  </w:r>
                  <w:r w:rsidRPr="0036751F">
                    <w:rPr>
                      <w:b/>
                      <w:color w:val="212911"/>
                      <w:lang w:val="es-ES"/>
                    </w:rPr>
                    <w:t>Contiene un 0 o 1</w:t>
                  </w:r>
                  <w:r w:rsidRPr="0036751F">
                    <w:rPr>
                      <w:color w:val="212911"/>
                      <w:lang w:val="es-ES"/>
                    </w:rPr>
                    <w:t>.</w:t>
                  </w:r>
                </w:p>
                <w:p w:rsidR="00E27208" w:rsidRPr="0036751F" w:rsidRDefault="00E27208" w:rsidP="00E27208">
                  <w:pPr>
                    <w:jc w:val="both"/>
                    <w:rPr>
                      <w:color w:val="212911"/>
                      <w:lang w:val="es-ES"/>
                    </w:rPr>
                  </w:pPr>
                  <w:r w:rsidRPr="0036751F">
                    <w:rPr>
                      <w:color w:val="212911"/>
                      <w:lang w:val="es-ES"/>
                    </w:rPr>
                    <w:t xml:space="preserve">No hay un número de </w:t>
                  </w:r>
                  <w:proofErr w:type="spellStart"/>
                  <w:r w:rsidRPr="0036751F">
                    <w:rPr>
                      <w:color w:val="212911"/>
                      <w:lang w:val="es-ES"/>
                    </w:rPr>
                    <w:t>sectoresporpistafijo</w:t>
                  </w:r>
                  <w:proofErr w:type="spellEnd"/>
                  <w:r w:rsidRPr="0036751F">
                    <w:rPr>
                      <w:color w:val="212911"/>
                      <w:lang w:val="es-ES"/>
                    </w:rPr>
                    <w:t>, la tecnología ZBR (</w:t>
                  </w:r>
                  <w:proofErr w:type="spellStart"/>
                  <w:r w:rsidRPr="0036751F">
                    <w:rPr>
                      <w:color w:val="212911"/>
                      <w:lang w:val="es-ES"/>
                    </w:rPr>
                    <w:t>Zone</w:t>
                  </w:r>
                  <w:proofErr w:type="spellEnd"/>
                  <w:r w:rsidRPr="0036751F">
                    <w:rPr>
                      <w:color w:val="212911"/>
                      <w:lang w:val="es-ES"/>
                    </w:rPr>
                    <w:t xml:space="preserve"> Bit </w:t>
                  </w:r>
                  <w:proofErr w:type="spellStart"/>
                  <w:r w:rsidRPr="0036751F">
                    <w:rPr>
                      <w:color w:val="212911"/>
                      <w:lang w:val="es-ES"/>
                    </w:rPr>
                    <w:t>Recording</w:t>
                  </w:r>
                  <w:proofErr w:type="spellEnd"/>
                  <w:r w:rsidRPr="0036751F">
                    <w:rPr>
                      <w:color w:val="212911"/>
                      <w:lang w:val="es-ES"/>
                    </w:rPr>
                    <w:t xml:space="preserve">), aumenta el número de </w:t>
                  </w:r>
                  <w:proofErr w:type="spellStart"/>
                  <w:r w:rsidRPr="0036751F">
                    <w:rPr>
                      <w:color w:val="212911"/>
                      <w:lang w:val="es-ES"/>
                    </w:rPr>
                    <w:t>sectoresen</w:t>
                  </w:r>
                  <w:proofErr w:type="spellEnd"/>
                  <w:r w:rsidRPr="0036751F">
                    <w:rPr>
                      <w:color w:val="212911"/>
                      <w:lang w:val="es-ES"/>
                    </w:rPr>
                    <w:t xml:space="preserve"> las </w:t>
                  </w:r>
                  <w:proofErr w:type="spellStart"/>
                  <w:r w:rsidRPr="0036751F">
                    <w:rPr>
                      <w:color w:val="212911"/>
                      <w:lang w:val="es-ES"/>
                    </w:rPr>
                    <w:t>pistasexteriores</w:t>
                  </w:r>
                  <w:proofErr w:type="spellEnd"/>
                  <w:r w:rsidRPr="0036751F">
                    <w:rPr>
                      <w:color w:val="212911"/>
                      <w:lang w:val="es-ES"/>
                    </w:rPr>
                    <w:t>.</w:t>
                  </w:r>
                </w:p>
                <w:p w:rsidR="00E27208" w:rsidRPr="0036751F" w:rsidRDefault="00E27208" w:rsidP="00E27208">
                  <w:pPr>
                    <w:jc w:val="both"/>
                    <w:rPr>
                      <w:color w:val="212911"/>
                      <w:lang w:val="es-ES"/>
                    </w:rPr>
                  </w:pPr>
                  <w:r w:rsidRPr="0036751F">
                    <w:rPr>
                      <w:b/>
                      <w:color w:val="212911"/>
                      <w:lang w:val="es-ES"/>
                    </w:rPr>
                    <w:t>Sistemas de direccionamiento</w:t>
                  </w:r>
                  <w:r w:rsidRPr="0036751F">
                    <w:rPr>
                      <w:color w:val="212911"/>
                      <w:lang w:val="es-ES"/>
                    </w:rPr>
                    <w:t>:</w:t>
                  </w:r>
                  <w:r>
                    <w:rPr>
                      <w:rFonts w:ascii="Arial" w:hAnsi="Arial" w:cs="Arial"/>
                      <w:color w:val="252525"/>
                      <w:sz w:val="21"/>
                      <w:szCs w:val="21"/>
                      <w:shd w:val="clear" w:color="auto" w:fill="FFFFFF"/>
                    </w:rPr>
                    <w:t>Un modo de direccionamiento especifica la forma de calcular la dirección de memoria efectiva de un operando mediante el uso de la información contenida en registros y/o constantes, contenida dentro de una instrucción de la máquina o en otra parte.</w:t>
                  </w:r>
                </w:p>
                <w:p w:rsidR="00E27208" w:rsidRPr="0036751F" w:rsidRDefault="00E27208" w:rsidP="00E27208">
                  <w:pPr>
                    <w:jc w:val="both"/>
                    <w:rPr>
                      <w:color w:val="212911"/>
                      <w:lang w:val="es-ES"/>
                    </w:rPr>
                  </w:pPr>
                </w:p>
              </w:txbxContent>
            </v:textbox>
          </v:shape>
        </w:pict>
      </w:r>
      <w:r w:rsidR="00D702C8">
        <w:rPr>
          <w:noProof/>
          <w:lang w:val="es-ES" w:eastAsia="es-ES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margin">
              <wp:posOffset>-488950</wp:posOffset>
            </wp:positionH>
            <wp:positionV relativeFrom="margin">
              <wp:posOffset>6353810</wp:posOffset>
            </wp:positionV>
            <wp:extent cx="2465070" cy="1558290"/>
            <wp:effectExtent l="0" t="0" r="0" b="0"/>
            <wp:wrapSquare wrapText="bothSides"/>
            <wp:docPr id="16" name="Imagen 16" descr="C:\stream\game\by default 2013-11-15 a la(s) 17.24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stream\game\by default 2013-11-15 a la(s) 17.24.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7208">
        <w:br w:type="page"/>
      </w:r>
      <w:r w:rsidR="00E27208" w:rsidRPr="00E27208">
        <w:rPr>
          <w:b/>
          <w:sz w:val="28"/>
        </w:rPr>
        <w:lastRenderedPageBreak/>
        <w:t>Subdivisión de un fichero</w:t>
      </w:r>
    </w:p>
    <w:p w:rsidR="00E27208" w:rsidRPr="00E27208" w:rsidRDefault="001A5FB2" w:rsidP="00E27208">
      <w:pPr>
        <w:rPr>
          <w:b/>
          <w:u w:val="single"/>
        </w:rPr>
      </w:pPr>
      <w:r w:rsidRPr="001A5FB2">
        <w:rPr>
          <w:noProof/>
          <w:lang w:val="es-ES" w:eastAsia="es-ES"/>
        </w:rPr>
        <w:pict>
          <v:shape id="Cuadro de texto 2" o:spid="_x0000_s1032" type="#_x0000_t202" style="position:absolute;margin-left:-64.05pt;margin-top:23.9pt;width:49.3pt;height:33.4pt;z-index:25167001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" strokecolor="white">
            <v:textbox style="mso-fit-shape-to-text:t">
              <w:txbxContent>
                <w:p w:rsidR="00E27208" w:rsidRDefault="00E27208">
                  <w:r>
                    <w:rPr>
                      <w:lang w:val="es-ES"/>
                    </w:rPr>
                    <w:t>Mayor</w:t>
                  </w:r>
                </w:p>
              </w:txbxContent>
            </v:textbox>
            <w10:wrap type="square"/>
          </v:shape>
        </w:pict>
      </w:r>
      <w:r w:rsidR="00E27208" w:rsidRPr="00E27208">
        <w:rPr>
          <w:b/>
          <w:u w:val="single"/>
        </w:rPr>
        <w:t>Vista física</w:t>
      </w:r>
    </w:p>
    <w:p w:rsidR="00E27208" w:rsidRPr="00362E8D" w:rsidRDefault="001A5FB2" w:rsidP="00E27208">
      <w:pPr>
        <w:ind w:firstLine="708"/>
        <w:rPr>
          <w:lang w:val="es-ES"/>
        </w:rPr>
      </w:pPr>
      <w:r w:rsidRPr="001A5FB2">
        <w:rPr>
          <w:b/>
          <w:noProof/>
          <w:u w:val="single"/>
          <w:lang w:val="es-ES"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17" o:spid="_x0000_s1035" type="#_x0000_t34" style="position:absolute;left:0;text-align:left;margin-left:-41.55pt;margin-top:40.1pt;width:75.15pt;height:4.3pt;rotation:270;flip:x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" adj="10793,962456,-23928">
            <v:stroke endarrow="block"/>
          </v:shape>
        </w:pict>
      </w:r>
      <w:r w:rsidR="00E27208">
        <w:t>Bloque (</w:t>
      </w:r>
      <w:r w:rsidR="00E27208" w:rsidRPr="00E27208">
        <w:rPr>
          <w:b/>
        </w:rPr>
        <w:t>cluster</w:t>
      </w:r>
      <w:r w:rsidR="00E27208">
        <w:t>): equivale a un registro fisico (uno o más sectores).</w:t>
      </w:r>
      <w:r w:rsidR="00362E8D">
        <w:rPr>
          <w:lang w:val="es-ES"/>
        </w:rPr>
        <w:t xml:space="preserve"> El </w:t>
      </w:r>
      <w:proofErr w:type="spellStart"/>
      <w:r w:rsidR="00362E8D">
        <w:rPr>
          <w:lang w:val="es-ES"/>
        </w:rPr>
        <w:t>cluster</w:t>
      </w:r>
      <w:proofErr w:type="spellEnd"/>
      <w:r w:rsidR="00362E8D">
        <w:rPr>
          <w:lang w:val="es-ES"/>
        </w:rPr>
        <w:t xml:space="preserve"> es la unidad </w:t>
      </w:r>
      <w:r w:rsidR="00362E8D">
        <w:rPr>
          <w:lang w:val="es-ES"/>
        </w:rPr>
        <w:tab/>
        <w:t>mínima que un sistema operativo puede manejar.</w:t>
      </w:r>
    </w:p>
    <w:p w:rsidR="00E27208" w:rsidRPr="00362E8D" w:rsidRDefault="001A5FB2" w:rsidP="00E27208">
      <w:pPr>
        <w:ind w:firstLine="708"/>
        <w:rPr>
          <w:lang w:val="es-ES"/>
        </w:rPr>
      </w:pPr>
      <w:r w:rsidRPr="001A5FB2">
        <w:rPr>
          <w:b/>
          <w:noProof/>
          <w:lang w:val="es-ES" w:eastAsia="es-ES"/>
        </w:rPr>
        <w:pict>
          <v:shape id="_x0000_s1033" type="#_x0000_t202" style="position:absolute;left:0;text-align:left;margin-left:-62.55pt;margin-top:18.75pt;width:49.3pt;height:33.4pt;z-index:25167104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" strokecolor="white">
            <v:textbox style="mso-fit-shape-to-text:t">
              <w:txbxContent>
                <w:p w:rsidR="00E27208" w:rsidRDefault="00E27208" w:rsidP="00E27208">
                  <w:r>
                    <w:rPr>
                      <w:lang w:val="es-ES"/>
                    </w:rPr>
                    <w:t>Menor</w:t>
                  </w:r>
                </w:p>
              </w:txbxContent>
            </v:textbox>
            <w10:wrap type="square"/>
          </v:shape>
        </w:pict>
      </w:r>
      <w:r w:rsidR="00E27208" w:rsidRPr="00E27208">
        <w:rPr>
          <w:b/>
        </w:rPr>
        <w:t>Sector</w:t>
      </w:r>
      <w:r w:rsidR="00E27208">
        <w:t>.</w:t>
      </w:r>
      <w:r w:rsidR="00362E8D">
        <w:rPr>
          <w:lang w:val="es-ES"/>
        </w:rPr>
        <w:t xml:space="preserve"> (512 bytes por defecto)</w:t>
      </w:r>
    </w:p>
    <w:p w:rsidR="00E27208" w:rsidRDefault="00E27208" w:rsidP="00E27208">
      <w:pPr>
        <w:ind w:firstLine="708"/>
      </w:pPr>
      <w:r w:rsidRPr="00E27208">
        <w:rPr>
          <w:b/>
        </w:rPr>
        <w:t>Byte</w:t>
      </w:r>
      <w:r>
        <w:t>.</w:t>
      </w:r>
    </w:p>
    <w:p w:rsidR="00E27208" w:rsidRPr="00E27208" w:rsidRDefault="00E27208" w:rsidP="00E27208">
      <w:pPr>
        <w:rPr>
          <w:b/>
          <w:u w:val="single"/>
        </w:rPr>
      </w:pPr>
      <w:r w:rsidRPr="00E27208">
        <w:rPr>
          <w:b/>
          <w:u w:val="single"/>
        </w:rPr>
        <w:t>Vista lógica</w:t>
      </w:r>
    </w:p>
    <w:p w:rsidR="00E27208" w:rsidRDefault="00E27208" w:rsidP="00E27208">
      <w:r w:rsidRPr="00E27208">
        <w:rPr>
          <w:b/>
        </w:rPr>
        <w:t>Registros</w:t>
      </w:r>
      <w:r>
        <w:rPr>
          <w:lang w:val="es-ES"/>
        </w:rPr>
        <w:t>:</w:t>
      </w:r>
      <w:r>
        <w:t>conjunto de información que habla sobre un objeto con determinadas características.</w:t>
      </w:r>
    </w:p>
    <w:p w:rsidR="00E27208" w:rsidRDefault="00E27208" w:rsidP="00E27208">
      <w:r w:rsidRPr="00E27208">
        <w:rPr>
          <w:b/>
        </w:rPr>
        <w:t>Campos</w:t>
      </w:r>
      <w:r>
        <w:rPr>
          <w:lang w:val="es-ES"/>
        </w:rPr>
        <w:t>: Campos a rellenar en cada registro.</w:t>
      </w:r>
    </w:p>
    <w:p w:rsidR="00E27208" w:rsidRPr="00F1672A" w:rsidRDefault="00E27208" w:rsidP="00E27208">
      <w:pPr>
        <w:rPr>
          <w:b/>
          <w:sz w:val="28"/>
        </w:rPr>
      </w:pPr>
      <w:r w:rsidRPr="00F1672A">
        <w:rPr>
          <w:b/>
          <w:sz w:val="28"/>
        </w:rPr>
        <w:t>Tipos de ficheros</w:t>
      </w:r>
    </w:p>
    <w:p w:rsidR="00E27208" w:rsidRPr="00F1672A" w:rsidRDefault="00F1672A" w:rsidP="00E27208">
      <w:pPr>
        <w:rPr>
          <w:b/>
          <w:u w:val="single"/>
        </w:rPr>
      </w:pPr>
      <w:r w:rsidRPr="00F1672A">
        <w:rPr>
          <w:b/>
          <w:u w:val="single"/>
        </w:rPr>
        <w:t>Segun función</w:t>
      </w:r>
    </w:p>
    <w:p w:rsidR="00F1672A" w:rsidRDefault="00E27208" w:rsidP="00E27208">
      <w:r w:rsidRPr="00F1672A">
        <w:rPr>
          <w:b/>
        </w:rPr>
        <w:t>Archivos permanentes</w:t>
      </w:r>
      <w:r w:rsidR="00F1672A">
        <w:t>:</w:t>
      </w:r>
    </w:p>
    <w:p w:rsidR="00E27208" w:rsidRDefault="00F1672A" w:rsidP="00F1672A">
      <w:r>
        <w:t>Sufren poca modificación</w:t>
      </w:r>
    </w:p>
    <w:p w:rsidR="00E27208" w:rsidRPr="00F1672A" w:rsidRDefault="00E27208" w:rsidP="00E27208">
      <w:r>
        <w:tab/>
        <w:t>*</w:t>
      </w:r>
      <w:r w:rsidRPr="00F1672A">
        <w:t>Constantes o maestros. (Registros que contienen campos fijos)</w:t>
      </w:r>
    </w:p>
    <w:p w:rsidR="00E27208" w:rsidRPr="00F1672A" w:rsidRDefault="00E27208" w:rsidP="00E27208">
      <w:r w:rsidRPr="00F1672A">
        <w:tab/>
        <w:t>*De situación. (Registros que contienen la información actualizada)</w:t>
      </w:r>
    </w:p>
    <w:p w:rsidR="00E27208" w:rsidRPr="00F1672A" w:rsidRDefault="00E27208" w:rsidP="00E27208">
      <w:r w:rsidRPr="00F1672A">
        <w:tab/>
        <w:t>*Históricos. (Registros en desuso, pero que se mantienen</w:t>
      </w:r>
      <w:r w:rsidR="00F1672A">
        <w:rPr>
          <w:lang w:val="es-ES"/>
        </w:rPr>
        <w:t xml:space="preserve"> por si se requieren</w:t>
      </w:r>
      <w:r w:rsidRPr="00F1672A">
        <w:t>)</w:t>
      </w:r>
    </w:p>
    <w:p w:rsidR="00F1672A" w:rsidRDefault="00E27208" w:rsidP="00E27208">
      <w:r w:rsidRPr="00F1672A">
        <w:rPr>
          <w:b/>
        </w:rPr>
        <w:t>Archivos de movimiento</w:t>
      </w:r>
      <w:r w:rsidR="00F1672A">
        <w:t xml:space="preserve">. </w:t>
      </w:r>
    </w:p>
    <w:p w:rsidR="00E27208" w:rsidRDefault="00E27208" w:rsidP="00F1672A">
      <w:r>
        <w:t>Recogen datos y ayudan a los archivos perman</w:t>
      </w:r>
      <w:r w:rsidR="00F1672A">
        <w:t>entes a mantenerse actualizados</w:t>
      </w:r>
    </w:p>
    <w:p w:rsidR="00F1672A" w:rsidRPr="00F1672A" w:rsidRDefault="00E27208" w:rsidP="00E27208">
      <w:pPr>
        <w:rPr>
          <w:b/>
        </w:rPr>
      </w:pPr>
      <w:r w:rsidRPr="00F1672A">
        <w:rPr>
          <w:b/>
        </w:rPr>
        <w:t>A</w:t>
      </w:r>
      <w:r w:rsidR="00F1672A">
        <w:rPr>
          <w:b/>
        </w:rPr>
        <w:t>rchivos transitorios (temporal)</w:t>
      </w:r>
    </w:p>
    <w:p w:rsidR="00E27208" w:rsidRDefault="00E27208" w:rsidP="00E27208">
      <w:r>
        <w:t>Se utilizan para trasladar información, y tras f</w:t>
      </w:r>
      <w:r w:rsidR="00F1672A">
        <w:t>inalizar el traslado, se eliminan</w:t>
      </w:r>
    </w:p>
    <w:p w:rsidR="00E27208" w:rsidRDefault="00E27208" w:rsidP="00E27208">
      <w:r w:rsidRPr="00F1672A">
        <w:rPr>
          <w:b/>
          <w:u w:val="single"/>
        </w:rPr>
        <w:t>Según contenido del archivo</w:t>
      </w:r>
    </w:p>
    <w:p w:rsidR="00E27208" w:rsidRDefault="00E27208" w:rsidP="00E27208">
      <w:r w:rsidRPr="00F1672A">
        <w:rPr>
          <w:b/>
        </w:rPr>
        <w:t>* De entrada</w:t>
      </w:r>
      <w:r>
        <w:t>.</w:t>
      </w:r>
    </w:p>
    <w:p w:rsidR="00E27208" w:rsidRDefault="00E27208" w:rsidP="00E27208">
      <w:r>
        <w:t>Contiene datos que se desea almacenar.</w:t>
      </w:r>
    </w:p>
    <w:p w:rsidR="00E27208" w:rsidRPr="00F1672A" w:rsidRDefault="00E27208" w:rsidP="00E27208">
      <w:pPr>
        <w:rPr>
          <w:b/>
        </w:rPr>
      </w:pPr>
      <w:r w:rsidRPr="00F1672A">
        <w:rPr>
          <w:b/>
        </w:rPr>
        <w:t>* De salida.</w:t>
      </w:r>
    </w:p>
    <w:p w:rsidR="00E27208" w:rsidRDefault="00E27208" w:rsidP="00E27208">
      <w:r>
        <w:t>Compartir el contenido del archivo con otros usuarios.</w:t>
      </w:r>
    </w:p>
    <w:p w:rsidR="00E27208" w:rsidRPr="00F1672A" w:rsidRDefault="00E27208" w:rsidP="00E27208">
      <w:pPr>
        <w:rPr>
          <w:b/>
        </w:rPr>
      </w:pPr>
      <w:r w:rsidRPr="00F1672A">
        <w:rPr>
          <w:b/>
        </w:rPr>
        <w:t>* De programa.</w:t>
      </w:r>
    </w:p>
    <w:p w:rsidR="00E27208" w:rsidRDefault="00E27208" w:rsidP="00E27208">
      <w:r>
        <w:t>Contiene código de un programa (puede estar encriptado o no).</w:t>
      </w:r>
    </w:p>
    <w:p w:rsidR="00F1672A" w:rsidRDefault="00F1672A" w:rsidP="00E27208"/>
    <w:p w:rsidR="00F1672A" w:rsidRDefault="00F1672A" w:rsidP="00E27208"/>
    <w:p w:rsidR="00E27208" w:rsidRPr="00F1672A" w:rsidRDefault="00E27208" w:rsidP="00E27208">
      <w:pPr>
        <w:rPr>
          <w:b/>
        </w:rPr>
      </w:pPr>
      <w:r w:rsidRPr="00F1672A">
        <w:rPr>
          <w:b/>
        </w:rPr>
        <w:lastRenderedPageBreak/>
        <w:t>* De texto</w:t>
      </w:r>
    </w:p>
    <w:p w:rsidR="00E27208" w:rsidRDefault="00E27208" w:rsidP="00E27208">
      <w:r>
        <w:t>Colección de datos almacenados, con texto enriquecido.</w:t>
      </w:r>
    </w:p>
    <w:p w:rsidR="00F1672A" w:rsidRPr="00F1672A" w:rsidRDefault="00F1672A" w:rsidP="00F1672A">
      <w:pPr>
        <w:ind w:firstLine="708"/>
        <w:rPr>
          <w:b/>
          <w:i/>
          <w:lang w:val="es-ES"/>
        </w:rPr>
      </w:pPr>
      <w:r w:rsidRPr="00F1672A">
        <w:rPr>
          <w:b/>
          <w:i/>
          <w:lang w:val="es-ES"/>
        </w:rPr>
        <w:t>Tipos:</w:t>
      </w:r>
    </w:p>
    <w:p w:rsidR="00E27208" w:rsidRDefault="00E27208" w:rsidP="00E27208">
      <w:r>
        <w:tab/>
      </w:r>
      <w:r w:rsidRPr="00F1672A">
        <w:rPr>
          <w:b/>
        </w:rPr>
        <w:t>Secuencial simple</w:t>
      </w:r>
      <w:r>
        <w:t>: Para leer el 5º registro, tendre que leer los registros previos (1º,2º,3º,4º). Los registros no tienen por que ser del mismo tamaño.</w:t>
      </w:r>
    </w:p>
    <w:p w:rsidR="00E27208" w:rsidRDefault="00E27208" w:rsidP="00E27208">
      <w:pPr>
        <w:rPr>
          <w:lang w:val="es-ES"/>
        </w:rPr>
      </w:pPr>
      <w:r w:rsidRPr="00F1672A">
        <w:rPr>
          <w:b/>
        </w:rPr>
        <w:tab/>
        <w:t>Secuencial encadenado</w:t>
      </w:r>
      <w:r w:rsidR="00706276">
        <w:t xml:space="preserve">: </w:t>
      </w:r>
      <w:r>
        <w:t>Los registros no tienen por que ser del mismo tamaño.</w:t>
      </w:r>
    </w:p>
    <w:p w:rsidR="00706276" w:rsidRPr="00706276" w:rsidRDefault="00706276" w:rsidP="00E27208">
      <w:pPr>
        <w:rPr>
          <w:lang w:val="es-ES"/>
        </w:rPr>
      </w:pPr>
      <w:r>
        <w:rPr>
          <w:lang w:val="es-ES"/>
        </w:rPr>
        <w:tab/>
      </w:r>
      <w:r w:rsidRPr="00706276">
        <w:rPr>
          <w:b/>
          <w:lang w:val="es-ES"/>
        </w:rPr>
        <w:t>EOF</w:t>
      </w:r>
      <w:r>
        <w:rPr>
          <w:lang w:val="es-ES"/>
        </w:rPr>
        <w:t>: (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File</w:t>
      </w:r>
      <w:proofErr w:type="spellEnd"/>
      <w:r>
        <w:rPr>
          <w:lang w:val="es-ES"/>
        </w:rPr>
        <w:t>) Se agrega automáticamente al final de cada fichero, tal y como el inicio.</w:t>
      </w:r>
    </w:p>
    <w:p w:rsidR="00706276" w:rsidRDefault="00706276" w:rsidP="00E27208">
      <w:pPr>
        <w:rPr>
          <w:lang w:val="es-ES"/>
        </w:rPr>
      </w:pPr>
      <w:r>
        <w:tab/>
      </w:r>
      <w:r>
        <w:rPr>
          <w:lang w:val="es-ES"/>
        </w:rPr>
        <w:t>Ejemplo 1:</w:t>
      </w:r>
    </w:p>
    <w:p w:rsidR="00706276" w:rsidRDefault="00706276" w:rsidP="00E27208">
      <w:pPr>
        <w:rPr>
          <w:lang w:val="es-ES"/>
        </w:rPr>
      </w:pPr>
      <w:r>
        <w:rPr>
          <w:lang w:val="es-ES"/>
        </w:rPr>
        <w:tab/>
      </w:r>
      <w:r w:rsidRPr="00706276">
        <w:rPr>
          <w:i/>
          <w:lang w:val="es-ES"/>
        </w:rPr>
        <w:t>Dirección física</w:t>
      </w:r>
      <w:r>
        <w:rPr>
          <w:lang w:val="es-ES"/>
        </w:rPr>
        <w:t>: ID.</w:t>
      </w:r>
    </w:p>
    <w:p w:rsidR="00706276" w:rsidRDefault="00706276" w:rsidP="00706276">
      <w:pPr>
        <w:ind w:firstLine="708"/>
        <w:rPr>
          <w:lang w:val="es-ES"/>
        </w:rPr>
      </w:pPr>
      <w:r w:rsidRPr="00706276">
        <w:rPr>
          <w:i/>
          <w:lang w:val="es-ES"/>
        </w:rPr>
        <w:t>Clave ordenación</w:t>
      </w:r>
      <w:r>
        <w:rPr>
          <w:lang w:val="es-ES"/>
        </w:rPr>
        <w:t>: Parámetro de orden, ASC o DSC.</w:t>
      </w:r>
    </w:p>
    <w:p w:rsidR="00706276" w:rsidRDefault="00706276" w:rsidP="00706276">
      <w:pPr>
        <w:ind w:firstLine="708"/>
        <w:rPr>
          <w:lang w:val="es-ES"/>
        </w:rPr>
      </w:pPr>
      <w:r w:rsidRPr="00706276">
        <w:rPr>
          <w:i/>
          <w:lang w:val="es-ES"/>
        </w:rPr>
        <w:t>Número de orden</w:t>
      </w:r>
      <w:r>
        <w:rPr>
          <w:lang w:val="es-ES"/>
        </w:rPr>
        <w:t>: Orden lógico siguiendo la clave de ordenación.</w:t>
      </w:r>
    </w:p>
    <w:p w:rsidR="00706276" w:rsidRPr="00706276" w:rsidRDefault="00706276" w:rsidP="00706276">
      <w:pPr>
        <w:ind w:firstLine="708"/>
        <w:rPr>
          <w:lang w:val="es-ES"/>
        </w:rPr>
      </w:pPr>
      <w:r w:rsidRPr="00706276">
        <w:rPr>
          <w:i/>
          <w:lang w:val="es-ES"/>
        </w:rPr>
        <w:t>Puntero enlace</w:t>
      </w:r>
      <w:r>
        <w:rPr>
          <w:lang w:val="es-ES"/>
        </w:rPr>
        <w:t>: La dirección física (ID) del siguiente valor siguiendo la clave de ordenación.</w:t>
      </w:r>
    </w:p>
    <w:tbl>
      <w:tblPr>
        <w:tblStyle w:val="Tablaconcuadrcula"/>
        <w:tblW w:w="8176" w:type="dxa"/>
        <w:tblInd w:w="696" w:type="dxa"/>
        <w:tblLook w:val="04A0"/>
      </w:tblPr>
      <w:tblGrid>
        <w:gridCol w:w="2044"/>
        <w:gridCol w:w="2044"/>
        <w:gridCol w:w="2044"/>
        <w:gridCol w:w="2044"/>
      </w:tblGrid>
      <w:tr w:rsidR="00706276" w:rsidTr="00706276">
        <w:trPr>
          <w:trHeight w:val="467"/>
        </w:trPr>
        <w:tc>
          <w:tcPr>
            <w:tcW w:w="2044" w:type="dxa"/>
          </w:tcPr>
          <w:p w:rsidR="00706276" w:rsidRPr="00706276" w:rsidRDefault="00706276" w:rsidP="007062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Dirección física</w:t>
            </w:r>
          </w:p>
        </w:tc>
        <w:tc>
          <w:tcPr>
            <w:tcW w:w="2044" w:type="dxa"/>
          </w:tcPr>
          <w:p w:rsidR="00706276" w:rsidRPr="00706276" w:rsidRDefault="001A5FB2" w:rsidP="00706276">
            <w:pPr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3" o:spid="_x0000_s1034" type="#_x0000_t32" style="position:absolute;left:0;text-align:left;margin-left:93.5pt;margin-top:2.15pt;width:0;height:17.55pt;z-index:251672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" strokecolor="#5b9bd5 [3204]" strokeweight=".5pt">
                  <v:stroke endarrow="block" joinstyle="miter"/>
                </v:shape>
              </w:pict>
            </w:r>
            <w:r w:rsidR="00706276">
              <w:rPr>
                <w:lang w:val="es-ES"/>
              </w:rPr>
              <w:t>Clave de ordenación</w:t>
            </w:r>
          </w:p>
        </w:tc>
        <w:tc>
          <w:tcPr>
            <w:tcW w:w="2044" w:type="dxa"/>
          </w:tcPr>
          <w:p w:rsidR="00706276" w:rsidRPr="00706276" w:rsidRDefault="00706276" w:rsidP="007062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Número de orden</w:t>
            </w:r>
          </w:p>
        </w:tc>
        <w:tc>
          <w:tcPr>
            <w:tcW w:w="2044" w:type="dxa"/>
          </w:tcPr>
          <w:p w:rsidR="00706276" w:rsidRPr="00706276" w:rsidRDefault="00706276" w:rsidP="007062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Puntero enlace</w:t>
            </w:r>
          </w:p>
        </w:tc>
      </w:tr>
      <w:tr w:rsidR="00706276" w:rsidTr="00706276">
        <w:trPr>
          <w:trHeight w:val="479"/>
        </w:trPr>
        <w:tc>
          <w:tcPr>
            <w:tcW w:w="2044" w:type="dxa"/>
          </w:tcPr>
          <w:p w:rsidR="00706276" w:rsidRPr="00706276" w:rsidRDefault="00706276" w:rsidP="007062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2044" w:type="dxa"/>
          </w:tcPr>
          <w:p w:rsidR="00706276" w:rsidRDefault="00706276" w:rsidP="00706276">
            <w:pPr>
              <w:jc w:val="center"/>
            </w:pPr>
          </w:p>
        </w:tc>
        <w:tc>
          <w:tcPr>
            <w:tcW w:w="2044" w:type="dxa"/>
          </w:tcPr>
          <w:p w:rsidR="00706276" w:rsidRPr="00706276" w:rsidRDefault="00706276" w:rsidP="007062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(0)</w:t>
            </w:r>
          </w:p>
        </w:tc>
        <w:tc>
          <w:tcPr>
            <w:tcW w:w="2044" w:type="dxa"/>
          </w:tcPr>
          <w:p w:rsidR="00706276" w:rsidRPr="00706276" w:rsidRDefault="00706276" w:rsidP="007062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 [FICTICIO]</w:t>
            </w:r>
          </w:p>
        </w:tc>
      </w:tr>
      <w:tr w:rsidR="00706276" w:rsidTr="00706276">
        <w:trPr>
          <w:trHeight w:val="467"/>
        </w:trPr>
        <w:tc>
          <w:tcPr>
            <w:tcW w:w="2044" w:type="dxa"/>
          </w:tcPr>
          <w:p w:rsidR="00706276" w:rsidRPr="00706276" w:rsidRDefault="00706276" w:rsidP="007062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044" w:type="dxa"/>
          </w:tcPr>
          <w:p w:rsidR="00706276" w:rsidRPr="00706276" w:rsidRDefault="00706276" w:rsidP="007062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CC</w:t>
            </w:r>
          </w:p>
        </w:tc>
        <w:tc>
          <w:tcPr>
            <w:tcW w:w="2044" w:type="dxa"/>
          </w:tcPr>
          <w:p w:rsidR="00706276" w:rsidRPr="00706276" w:rsidRDefault="00706276" w:rsidP="007062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044" w:type="dxa"/>
          </w:tcPr>
          <w:p w:rsidR="00706276" w:rsidRPr="00706276" w:rsidRDefault="00706276" w:rsidP="007062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706276" w:rsidTr="00706276">
        <w:trPr>
          <w:trHeight w:val="479"/>
        </w:trPr>
        <w:tc>
          <w:tcPr>
            <w:tcW w:w="2044" w:type="dxa"/>
          </w:tcPr>
          <w:p w:rsidR="00706276" w:rsidRPr="00706276" w:rsidRDefault="00706276" w:rsidP="007062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044" w:type="dxa"/>
          </w:tcPr>
          <w:p w:rsidR="00706276" w:rsidRPr="00706276" w:rsidRDefault="00706276" w:rsidP="007062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AA</w:t>
            </w:r>
          </w:p>
        </w:tc>
        <w:tc>
          <w:tcPr>
            <w:tcW w:w="2044" w:type="dxa"/>
          </w:tcPr>
          <w:p w:rsidR="00706276" w:rsidRPr="00706276" w:rsidRDefault="00706276" w:rsidP="007062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044" w:type="dxa"/>
          </w:tcPr>
          <w:p w:rsidR="00706276" w:rsidRPr="00706276" w:rsidRDefault="00706276" w:rsidP="007062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706276" w:rsidTr="00706276">
        <w:trPr>
          <w:trHeight w:val="467"/>
        </w:trPr>
        <w:tc>
          <w:tcPr>
            <w:tcW w:w="2044" w:type="dxa"/>
          </w:tcPr>
          <w:p w:rsidR="00706276" w:rsidRPr="00706276" w:rsidRDefault="00706276" w:rsidP="007062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2044" w:type="dxa"/>
          </w:tcPr>
          <w:p w:rsidR="00706276" w:rsidRPr="00706276" w:rsidRDefault="00706276" w:rsidP="007062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FF</w:t>
            </w:r>
          </w:p>
        </w:tc>
        <w:tc>
          <w:tcPr>
            <w:tcW w:w="2044" w:type="dxa"/>
          </w:tcPr>
          <w:p w:rsidR="00706276" w:rsidRPr="00706276" w:rsidRDefault="00706276" w:rsidP="007062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2044" w:type="dxa"/>
          </w:tcPr>
          <w:p w:rsidR="00706276" w:rsidRPr="00706276" w:rsidRDefault="00706276" w:rsidP="007062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706276" w:rsidTr="00706276">
        <w:trPr>
          <w:trHeight w:val="479"/>
        </w:trPr>
        <w:tc>
          <w:tcPr>
            <w:tcW w:w="2044" w:type="dxa"/>
          </w:tcPr>
          <w:p w:rsidR="00706276" w:rsidRPr="00706276" w:rsidRDefault="00706276" w:rsidP="007062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044" w:type="dxa"/>
          </w:tcPr>
          <w:p w:rsidR="00706276" w:rsidRPr="00706276" w:rsidRDefault="00706276" w:rsidP="007062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PP</w:t>
            </w:r>
          </w:p>
        </w:tc>
        <w:tc>
          <w:tcPr>
            <w:tcW w:w="2044" w:type="dxa"/>
          </w:tcPr>
          <w:p w:rsidR="00706276" w:rsidRPr="00706276" w:rsidRDefault="00706276" w:rsidP="007062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2044" w:type="dxa"/>
          </w:tcPr>
          <w:p w:rsidR="00706276" w:rsidRPr="00706276" w:rsidRDefault="00706276" w:rsidP="007062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</w:tr>
      <w:tr w:rsidR="00706276" w:rsidTr="00706276">
        <w:trPr>
          <w:trHeight w:val="467"/>
        </w:trPr>
        <w:tc>
          <w:tcPr>
            <w:tcW w:w="2044" w:type="dxa"/>
          </w:tcPr>
          <w:p w:rsidR="00706276" w:rsidRPr="00706276" w:rsidRDefault="00706276" w:rsidP="007062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2044" w:type="dxa"/>
          </w:tcPr>
          <w:p w:rsidR="00706276" w:rsidRPr="00706276" w:rsidRDefault="00706276" w:rsidP="007062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LL</w:t>
            </w:r>
          </w:p>
        </w:tc>
        <w:tc>
          <w:tcPr>
            <w:tcW w:w="2044" w:type="dxa"/>
          </w:tcPr>
          <w:p w:rsidR="00706276" w:rsidRPr="00706276" w:rsidRDefault="00706276" w:rsidP="007062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044" w:type="dxa"/>
          </w:tcPr>
          <w:p w:rsidR="00706276" w:rsidRPr="00706276" w:rsidRDefault="00706276" w:rsidP="007062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706276" w:rsidTr="00706276">
        <w:trPr>
          <w:trHeight w:val="467"/>
        </w:trPr>
        <w:tc>
          <w:tcPr>
            <w:tcW w:w="2044" w:type="dxa"/>
          </w:tcPr>
          <w:p w:rsidR="00706276" w:rsidRDefault="00706276" w:rsidP="007062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2044" w:type="dxa"/>
          </w:tcPr>
          <w:p w:rsidR="00706276" w:rsidRPr="00706276" w:rsidRDefault="00706276" w:rsidP="007062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EOF</w:t>
            </w:r>
          </w:p>
        </w:tc>
        <w:tc>
          <w:tcPr>
            <w:tcW w:w="2044" w:type="dxa"/>
          </w:tcPr>
          <w:p w:rsidR="00706276" w:rsidRPr="00706276" w:rsidRDefault="00706276" w:rsidP="007062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(6)</w:t>
            </w:r>
          </w:p>
        </w:tc>
        <w:tc>
          <w:tcPr>
            <w:tcW w:w="2044" w:type="dxa"/>
          </w:tcPr>
          <w:p w:rsidR="00706276" w:rsidRDefault="00706276" w:rsidP="00706276">
            <w:pPr>
              <w:jc w:val="center"/>
            </w:pPr>
            <w:r>
              <w:rPr>
                <w:lang w:val="es-ES"/>
              </w:rPr>
              <w:t>(6) [FICTICIO]</w:t>
            </w:r>
          </w:p>
        </w:tc>
      </w:tr>
    </w:tbl>
    <w:p w:rsidR="00706276" w:rsidRDefault="00706276" w:rsidP="00E27208"/>
    <w:p w:rsidR="00E27208" w:rsidRDefault="00E27208" w:rsidP="00E27208">
      <w:r>
        <w:tab/>
      </w:r>
      <w:r w:rsidRPr="00F1672A">
        <w:rPr>
          <w:b/>
        </w:rPr>
        <w:t>Acceso directo</w:t>
      </w:r>
      <w:r>
        <w:t>: Viene dada por una clave y no por fecha. Los registros son del mismo tamaño.</w:t>
      </w:r>
    </w:p>
    <w:p w:rsidR="00E27208" w:rsidRDefault="00E27208" w:rsidP="00E27208">
      <w:pPr>
        <w:rPr>
          <w:lang w:val="es-ES"/>
        </w:rPr>
      </w:pPr>
      <w:r>
        <w:tab/>
      </w:r>
      <w:r w:rsidRPr="00F1672A">
        <w:rPr>
          <w:b/>
        </w:rPr>
        <w:t>Secuenciales indexados</w:t>
      </w:r>
      <w:r>
        <w:t xml:space="preserve">: </w:t>
      </w:r>
    </w:p>
    <w:p w:rsidR="00E27208" w:rsidRPr="00EF375E" w:rsidRDefault="00EF375E" w:rsidP="00EF37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Dos o más ficheros.</w:t>
      </w:r>
    </w:p>
    <w:p w:rsidR="00E27208" w:rsidRDefault="00E27208" w:rsidP="00F1672A">
      <w:pPr>
        <w:ind w:left="708"/>
      </w:pPr>
      <w:r>
        <w:tab/>
      </w:r>
      <w:r w:rsidRPr="00F1672A">
        <w:rPr>
          <w:b/>
        </w:rPr>
        <w:t>Acceso secuencial</w:t>
      </w:r>
      <w:r>
        <w:t>: Debes leer todos los registros previos al buscado</w:t>
      </w:r>
    </w:p>
    <w:p w:rsidR="00E27208" w:rsidRDefault="00E27208" w:rsidP="00F1672A">
      <w:pPr>
        <w:ind w:left="708"/>
      </w:pPr>
      <w:r>
        <w:tab/>
      </w:r>
      <w:r w:rsidRPr="00F1672A">
        <w:rPr>
          <w:b/>
        </w:rPr>
        <w:t>Acceso directo</w:t>
      </w:r>
      <w:r>
        <w:t>: Puedes ir al registro deseado sin leer los previos.</w:t>
      </w:r>
    </w:p>
    <w:p w:rsidR="00D702C8" w:rsidRDefault="00E27208" w:rsidP="00E27208">
      <w:r>
        <w:t xml:space="preserve">* </w:t>
      </w:r>
      <w:r w:rsidRPr="00F1672A">
        <w:rPr>
          <w:b/>
        </w:rPr>
        <w:t>De texto plano</w:t>
      </w:r>
    </w:p>
    <w:p w:rsidR="00E27208" w:rsidRDefault="00E27208" w:rsidP="00E27208">
      <w:r>
        <w:t>Solo contiene texto plano, sin embellecedores como negrita, tipo de letra etc. No posee formato.</w:t>
      </w:r>
    </w:p>
    <w:p w:rsidR="00706276" w:rsidRDefault="00706276" w:rsidP="00E27208">
      <w:pPr>
        <w:rPr>
          <w:b/>
        </w:rPr>
      </w:pPr>
    </w:p>
    <w:p w:rsidR="00080E32" w:rsidRDefault="00E27208" w:rsidP="00E27208">
      <w:pPr>
        <w:rPr>
          <w:b/>
        </w:rPr>
      </w:pPr>
      <w:r w:rsidRPr="00F1672A">
        <w:rPr>
          <w:b/>
        </w:rPr>
        <w:lastRenderedPageBreak/>
        <w:t>* Binarios</w:t>
      </w:r>
    </w:p>
    <w:p w:rsidR="00706276" w:rsidRDefault="00706276" w:rsidP="00E27208">
      <w:pPr>
        <w:rPr>
          <w:lang w:val="es-ES"/>
        </w:rPr>
      </w:pPr>
      <w:r>
        <w:rPr>
          <w:lang w:val="es-ES"/>
        </w:rPr>
        <w:t>Sabiendo que 1 byte son 8 bits, y que 1 bit es un 0 o un 1, un byte sería expresado:</w:t>
      </w:r>
    </w:p>
    <w:p w:rsidR="00706276" w:rsidRPr="000320D2" w:rsidRDefault="00706276" w:rsidP="00E27208">
      <w:pPr>
        <w:rPr>
          <w:lang w:val="es-ES"/>
        </w:rPr>
      </w:pPr>
      <w:r>
        <w:rPr>
          <w:lang w:val="es-ES"/>
        </w:rPr>
        <w:t>2</w:t>
      </w:r>
      <w:r>
        <w:rPr>
          <w:vertAlign w:val="superscript"/>
          <w:lang w:val="es-ES"/>
        </w:rPr>
        <w:t>7</w:t>
      </w:r>
      <w:r w:rsidR="000320D2">
        <w:rPr>
          <w:lang w:val="es-ES"/>
        </w:rPr>
        <w:t>= 128</w:t>
      </w:r>
    </w:p>
    <w:p w:rsidR="000320D2" w:rsidRPr="000320D2" w:rsidRDefault="00706276" w:rsidP="00E27208">
      <w:pPr>
        <w:rPr>
          <w:lang w:val="es-ES"/>
        </w:rPr>
      </w:pPr>
      <w:r>
        <w:rPr>
          <w:lang w:val="es-ES"/>
        </w:rPr>
        <w:t>2</w:t>
      </w:r>
      <w:r>
        <w:rPr>
          <w:vertAlign w:val="superscript"/>
          <w:lang w:val="es-ES"/>
        </w:rPr>
        <w:t>6</w:t>
      </w:r>
      <w:r w:rsidR="000320D2">
        <w:rPr>
          <w:lang w:val="es-ES"/>
        </w:rPr>
        <w:t xml:space="preserve"> = 64</w:t>
      </w:r>
    </w:p>
    <w:p w:rsidR="000320D2" w:rsidRPr="000320D2" w:rsidRDefault="00706276" w:rsidP="00E27208">
      <w:pPr>
        <w:rPr>
          <w:lang w:val="es-ES"/>
        </w:rPr>
      </w:pPr>
      <w:r>
        <w:rPr>
          <w:lang w:val="es-ES"/>
        </w:rPr>
        <w:t>2</w:t>
      </w:r>
      <w:r>
        <w:rPr>
          <w:vertAlign w:val="superscript"/>
          <w:lang w:val="es-ES"/>
        </w:rPr>
        <w:t>5</w:t>
      </w:r>
      <w:r w:rsidR="000320D2">
        <w:rPr>
          <w:lang w:val="es-ES"/>
        </w:rPr>
        <w:t xml:space="preserve"> = 32</w:t>
      </w:r>
    </w:p>
    <w:p w:rsidR="000320D2" w:rsidRPr="000320D2" w:rsidRDefault="00706276" w:rsidP="00E27208">
      <w:pPr>
        <w:rPr>
          <w:lang w:val="es-ES"/>
        </w:rPr>
      </w:pPr>
      <w:r>
        <w:rPr>
          <w:lang w:val="es-ES"/>
        </w:rPr>
        <w:t>2</w:t>
      </w:r>
      <w:r>
        <w:rPr>
          <w:vertAlign w:val="superscript"/>
          <w:lang w:val="es-ES"/>
        </w:rPr>
        <w:t>4</w:t>
      </w:r>
      <w:r w:rsidR="000320D2">
        <w:rPr>
          <w:lang w:val="es-ES"/>
        </w:rPr>
        <w:t xml:space="preserve"> = 16</w:t>
      </w:r>
    </w:p>
    <w:p w:rsidR="000320D2" w:rsidRPr="000320D2" w:rsidRDefault="00706276" w:rsidP="00E27208">
      <w:pPr>
        <w:rPr>
          <w:lang w:val="es-ES"/>
        </w:rPr>
      </w:pPr>
      <w:r>
        <w:rPr>
          <w:lang w:val="es-ES"/>
        </w:rPr>
        <w:t>2</w:t>
      </w:r>
      <w:r>
        <w:rPr>
          <w:vertAlign w:val="superscript"/>
          <w:lang w:val="es-ES"/>
        </w:rPr>
        <w:t>3</w:t>
      </w:r>
      <w:r w:rsidR="000320D2">
        <w:rPr>
          <w:lang w:val="es-ES"/>
        </w:rPr>
        <w:t xml:space="preserve"> = 8</w:t>
      </w:r>
    </w:p>
    <w:p w:rsidR="000320D2" w:rsidRPr="000320D2" w:rsidRDefault="00706276" w:rsidP="00E27208">
      <w:pPr>
        <w:rPr>
          <w:lang w:val="es-ES"/>
        </w:rPr>
      </w:pPr>
      <w:r>
        <w:rPr>
          <w:lang w:val="es-ES"/>
        </w:rPr>
        <w:t>2</w:t>
      </w:r>
      <w:r>
        <w:rPr>
          <w:vertAlign w:val="superscript"/>
          <w:lang w:val="es-ES"/>
        </w:rPr>
        <w:t>2</w:t>
      </w:r>
      <w:r w:rsidR="000320D2">
        <w:rPr>
          <w:lang w:val="es-ES"/>
        </w:rPr>
        <w:t>= 4</w:t>
      </w:r>
    </w:p>
    <w:p w:rsidR="000320D2" w:rsidRPr="000320D2" w:rsidRDefault="00706276" w:rsidP="00E27208">
      <w:pPr>
        <w:rPr>
          <w:lang w:val="es-ES"/>
        </w:rPr>
      </w:pPr>
      <w:r>
        <w:rPr>
          <w:lang w:val="es-ES"/>
        </w:rPr>
        <w:t>2</w:t>
      </w:r>
      <w:r>
        <w:rPr>
          <w:vertAlign w:val="superscript"/>
          <w:lang w:val="es-ES"/>
        </w:rPr>
        <w:t>1</w:t>
      </w:r>
      <w:r w:rsidR="000320D2">
        <w:rPr>
          <w:lang w:val="es-ES"/>
        </w:rPr>
        <w:t>= 2</w:t>
      </w:r>
    </w:p>
    <w:p w:rsidR="00706276" w:rsidRPr="000320D2" w:rsidRDefault="00706276" w:rsidP="00E27208">
      <w:pPr>
        <w:rPr>
          <w:lang w:val="es-ES"/>
        </w:rPr>
      </w:pPr>
      <w:r>
        <w:rPr>
          <w:lang w:val="es-ES"/>
        </w:rPr>
        <w:t>2</w:t>
      </w:r>
      <w:r>
        <w:rPr>
          <w:vertAlign w:val="superscript"/>
          <w:lang w:val="es-ES"/>
        </w:rPr>
        <w:t>0</w:t>
      </w:r>
      <w:r w:rsidR="000320D2">
        <w:rPr>
          <w:lang w:val="es-ES"/>
        </w:rPr>
        <w:t xml:space="preserve"> = 1</w:t>
      </w:r>
    </w:p>
    <w:p w:rsidR="00706276" w:rsidRDefault="00706276" w:rsidP="00E27208">
      <w:pPr>
        <w:rPr>
          <w:lang w:val="es-ES"/>
        </w:rPr>
      </w:pPr>
      <w:r w:rsidRPr="000320D2">
        <w:rPr>
          <w:b/>
          <w:lang w:val="es-ES"/>
        </w:rPr>
        <w:t xml:space="preserve">0000 </w:t>
      </w:r>
      <w:proofErr w:type="spellStart"/>
      <w:r w:rsidRPr="000320D2">
        <w:rPr>
          <w:b/>
          <w:lang w:val="es-ES"/>
        </w:rPr>
        <w:t>0000</w:t>
      </w:r>
      <w:proofErr w:type="spellEnd"/>
      <w:r>
        <w:rPr>
          <w:lang w:val="es-ES"/>
        </w:rPr>
        <w:t xml:space="preserve"> -&gt;</w:t>
      </w:r>
      <w:r w:rsidR="000320D2">
        <w:rPr>
          <w:lang w:val="es-ES"/>
        </w:rPr>
        <w:t>0.</w:t>
      </w:r>
    </w:p>
    <w:p w:rsidR="00706276" w:rsidRDefault="00706276" w:rsidP="00E27208">
      <w:pPr>
        <w:rPr>
          <w:lang w:val="es-ES"/>
        </w:rPr>
      </w:pPr>
      <w:r w:rsidRPr="000320D2">
        <w:rPr>
          <w:b/>
          <w:lang w:val="es-ES"/>
        </w:rPr>
        <w:t xml:space="preserve">0000 0001 </w:t>
      </w:r>
      <w:r>
        <w:rPr>
          <w:lang w:val="es-ES"/>
        </w:rPr>
        <w:t>-&gt; 1 (2</w:t>
      </w:r>
      <w:r>
        <w:rPr>
          <w:vertAlign w:val="superscript"/>
          <w:lang w:val="es-ES"/>
        </w:rPr>
        <w:t>0</w:t>
      </w:r>
      <w:r>
        <w:rPr>
          <w:lang w:val="es-ES"/>
        </w:rPr>
        <w:t>).</w:t>
      </w:r>
    </w:p>
    <w:p w:rsidR="00706276" w:rsidRDefault="00706276" w:rsidP="00E27208">
      <w:pPr>
        <w:rPr>
          <w:lang w:val="es-ES"/>
        </w:rPr>
      </w:pPr>
      <w:r w:rsidRPr="000320D2">
        <w:rPr>
          <w:b/>
          <w:lang w:val="es-ES"/>
        </w:rPr>
        <w:t>0100 0011</w:t>
      </w:r>
      <w:r>
        <w:rPr>
          <w:lang w:val="es-ES"/>
        </w:rPr>
        <w:t xml:space="preserve"> -&gt;</w:t>
      </w:r>
      <w:r w:rsidR="000320D2">
        <w:rPr>
          <w:lang w:val="es-ES"/>
        </w:rPr>
        <w:t xml:space="preserve"> 67 (2</w:t>
      </w:r>
      <w:r w:rsidR="000320D2">
        <w:rPr>
          <w:vertAlign w:val="superscript"/>
          <w:lang w:val="es-ES"/>
        </w:rPr>
        <w:t>6</w:t>
      </w:r>
      <w:r w:rsidR="000320D2">
        <w:rPr>
          <w:lang w:val="es-ES"/>
        </w:rPr>
        <w:t xml:space="preserve"> + 2</w:t>
      </w:r>
      <w:r w:rsidR="000320D2">
        <w:rPr>
          <w:vertAlign w:val="superscript"/>
          <w:lang w:val="es-ES"/>
        </w:rPr>
        <w:t>1</w:t>
      </w:r>
      <w:r w:rsidR="000320D2">
        <w:rPr>
          <w:lang w:val="es-ES"/>
        </w:rPr>
        <w:t xml:space="preserve"> + 2</w:t>
      </w:r>
      <w:r w:rsidR="000320D2">
        <w:rPr>
          <w:vertAlign w:val="superscript"/>
          <w:lang w:val="es-ES"/>
        </w:rPr>
        <w:t>0</w:t>
      </w:r>
      <w:r w:rsidR="000320D2">
        <w:rPr>
          <w:lang w:val="es-ES"/>
        </w:rPr>
        <w:t>).</w:t>
      </w:r>
      <w:bookmarkStart w:id="0" w:name="_GoBack"/>
      <w:bookmarkEnd w:id="0"/>
    </w:p>
    <w:p w:rsidR="00DF451C" w:rsidRPr="000320D2" w:rsidRDefault="00DF451C" w:rsidP="00E27208">
      <w:pPr>
        <w:rPr>
          <w:lang w:val="es-ES"/>
        </w:rPr>
      </w:pPr>
    </w:p>
    <w:p w:rsidR="00706276" w:rsidRDefault="00DF451C" w:rsidP="00E27208">
      <w:pPr>
        <w:rPr>
          <w:lang w:val="es-ES"/>
        </w:rPr>
      </w:pPr>
      <w:r w:rsidRPr="00DF451C">
        <w:rPr>
          <w:b/>
          <w:lang w:val="es-ES"/>
        </w:rPr>
        <w:t xml:space="preserve">Definición </w:t>
      </w:r>
      <w:proofErr w:type="spellStart"/>
      <w:r w:rsidRPr="00DF451C">
        <w:rPr>
          <w:b/>
          <w:lang w:val="es-ES"/>
        </w:rPr>
        <w:t>i</w:t>
      </w:r>
      <w:r w:rsidR="00EF375E" w:rsidRPr="00DF451C">
        <w:rPr>
          <w:b/>
          <w:lang w:val="es-ES"/>
        </w:rPr>
        <w:t>ndex</w:t>
      </w:r>
      <w:proofErr w:type="spellEnd"/>
      <w:r w:rsidR="00EF375E">
        <w:rPr>
          <w:lang w:val="es-ES"/>
        </w:rPr>
        <w:t>:</w:t>
      </w:r>
      <w:r w:rsidR="00EF375E" w:rsidRPr="00EF375E">
        <w:rPr>
          <w:vertAlign w:val="superscript"/>
          <w:lang w:val="es-ES"/>
        </w:rPr>
        <w:t xml:space="preserve"> </w:t>
      </w:r>
      <w:r w:rsidR="00EF375E" w:rsidRPr="00EF375E">
        <w:rPr>
          <w:lang w:val="es-ES"/>
        </w:rPr>
        <w:t xml:space="preserve">Es un fichero que contiene dos campos, </w:t>
      </w:r>
      <w:r w:rsidR="00EF375E">
        <w:rPr>
          <w:lang w:val="es-ES"/>
        </w:rPr>
        <w:t>uno es el campo clave y el otro la dirección física del registro</w:t>
      </w:r>
      <w:r w:rsidR="00EF375E" w:rsidRPr="00EF375E">
        <w:rPr>
          <w:lang w:val="es-ES"/>
        </w:rPr>
        <w:t xml:space="preserve"> </w:t>
      </w:r>
      <w:r w:rsidR="00EF375E">
        <w:rPr>
          <w:lang w:val="es-ES"/>
        </w:rPr>
        <w:t>(con todos sus datos).</w:t>
      </w:r>
    </w:p>
    <w:p w:rsidR="00E32119" w:rsidRDefault="00E32119" w:rsidP="00E32119">
      <w:pPr>
        <w:pStyle w:val="Ttulo1"/>
        <w:rPr>
          <w:lang w:val="es-ES"/>
        </w:rPr>
      </w:pPr>
      <w:r w:rsidRPr="00E32119">
        <w:t>Características de un fichero</w:t>
      </w:r>
    </w:p>
    <w:p w:rsidR="00E32119" w:rsidRPr="00E32119" w:rsidRDefault="00E32119" w:rsidP="00E32119">
      <w:pPr>
        <w:pStyle w:val="Prrafodelista"/>
        <w:numPr>
          <w:ilvl w:val="0"/>
          <w:numId w:val="2"/>
        </w:numPr>
        <w:rPr>
          <w:lang w:val="es-ES"/>
        </w:rPr>
      </w:pPr>
      <w:r w:rsidRPr="00E32119">
        <w:rPr>
          <w:lang w:val="es-ES"/>
        </w:rPr>
        <w:t>Nombre y extensión</w:t>
      </w:r>
      <w:r>
        <w:rPr>
          <w:lang w:val="es-ES"/>
        </w:rPr>
        <w:t>.</w:t>
      </w:r>
    </w:p>
    <w:p w:rsidR="00E32119" w:rsidRPr="00E32119" w:rsidRDefault="00E32119" w:rsidP="00E32119">
      <w:pPr>
        <w:pStyle w:val="Prrafodelista"/>
        <w:numPr>
          <w:ilvl w:val="0"/>
          <w:numId w:val="2"/>
        </w:numPr>
        <w:rPr>
          <w:lang w:val="es-ES"/>
        </w:rPr>
      </w:pPr>
      <w:r w:rsidRPr="00E32119">
        <w:rPr>
          <w:lang w:val="es-ES"/>
        </w:rPr>
        <w:t>Datos que se guardan (Fecha de creación, permisos, última modificación...)</w:t>
      </w:r>
      <w:r>
        <w:rPr>
          <w:lang w:val="es-ES"/>
        </w:rPr>
        <w:t>.</w:t>
      </w:r>
    </w:p>
    <w:p w:rsidR="00E32119" w:rsidRPr="00E32119" w:rsidRDefault="00E32119" w:rsidP="00E32119">
      <w:pPr>
        <w:pStyle w:val="Prrafodelista"/>
        <w:numPr>
          <w:ilvl w:val="0"/>
          <w:numId w:val="2"/>
        </w:numPr>
        <w:rPr>
          <w:lang w:val="es-ES"/>
        </w:rPr>
      </w:pPr>
      <w:r w:rsidRPr="00E32119">
        <w:rPr>
          <w:lang w:val="es-ES"/>
        </w:rPr>
        <w:t>Tamaño</w:t>
      </w:r>
      <w:r>
        <w:rPr>
          <w:lang w:val="es-ES"/>
        </w:rPr>
        <w:t>.</w:t>
      </w:r>
    </w:p>
    <w:p w:rsidR="00E32119" w:rsidRDefault="00E32119" w:rsidP="00E32119">
      <w:pPr>
        <w:pStyle w:val="Prrafodelista"/>
        <w:numPr>
          <w:ilvl w:val="0"/>
          <w:numId w:val="2"/>
        </w:numPr>
        <w:rPr>
          <w:lang w:val="es-ES"/>
        </w:rPr>
      </w:pPr>
      <w:r w:rsidRPr="00E32119">
        <w:rPr>
          <w:lang w:val="es-ES"/>
        </w:rPr>
        <w:t>Ubicación (Estructura de directorios)</w:t>
      </w:r>
      <w:r>
        <w:rPr>
          <w:lang w:val="es-ES"/>
        </w:rPr>
        <w:t>.</w:t>
      </w:r>
    </w:p>
    <w:p w:rsidR="00362E8D" w:rsidRDefault="00362E8D" w:rsidP="00362E8D">
      <w:pPr>
        <w:pStyle w:val="Ttulo1"/>
        <w:rPr>
          <w:lang w:val="es-ES"/>
        </w:rPr>
      </w:pPr>
      <w:r>
        <w:rPr>
          <w:lang w:val="es-ES"/>
        </w:rPr>
        <w:t>Sistemas de archivos</w:t>
      </w:r>
    </w:p>
    <w:p w:rsidR="00362E8D" w:rsidRDefault="00362E8D" w:rsidP="00362E8D">
      <w:pPr>
        <w:rPr>
          <w:lang w:val="es-ES"/>
        </w:rPr>
      </w:pPr>
      <w:r w:rsidRPr="00362E8D">
        <w:rPr>
          <w:lang w:val="en-US"/>
        </w:rPr>
        <w:t xml:space="preserve">FAT16: File Allocation Table. Para DOS y Windows 95. </w:t>
      </w:r>
      <w:r>
        <w:rPr>
          <w:lang w:val="es-ES"/>
        </w:rPr>
        <w:t xml:space="preserve">No superaban los 2 GB. Recomendable para 500 </w:t>
      </w:r>
      <w:proofErr w:type="spellStart"/>
      <w:r>
        <w:rPr>
          <w:lang w:val="es-ES"/>
        </w:rPr>
        <w:t>mb</w:t>
      </w:r>
      <w:proofErr w:type="spellEnd"/>
      <w:r>
        <w:rPr>
          <w:lang w:val="es-ES"/>
        </w:rPr>
        <w:t xml:space="preserve"> o menos.</w:t>
      </w:r>
    </w:p>
    <w:p w:rsidR="00362E8D" w:rsidRPr="00362E8D" w:rsidRDefault="00362E8D" w:rsidP="00362E8D">
      <w:pPr>
        <w:rPr>
          <w:lang w:val="en-US"/>
        </w:rPr>
      </w:pPr>
      <w:r w:rsidRPr="00362E8D">
        <w:rPr>
          <w:lang w:val="en-US"/>
        </w:rPr>
        <w:t>NTFS:</w:t>
      </w:r>
      <w:r>
        <w:rPr>
          <w:lang w:val="en-US"/>
        </w:rPr>
        <w:t xml:space="preserve"> New Technology File System. Windows.</w:t>
      </w:r>
    </w:p>
    <w:p w:rsidR="00362E8D" w:rsidRDefault="00362E8D" w:rsidP="00362E8D">
      <w:pPr>
        <w:rPr>
          <w:lang w:val="en-US"/>
        </w:rPr>
      </w:pPr>
      <w:proofErr w:type="spellStart"/>
      <w:r w:rsidRPr="00362E8D">
        <w:rPr>
          <w:lang w:val="en-US"/>
        </w:rPr>
        <w:t>ReFS</w:t>
      </w:r>
      <w:proofErr w:type="spellEnd"/>
      <w:r w:rsidRPr="00362E8D">
        <w:rPr>
          <w:lang w:val="en-US"/>
        </w:rPr>
        <w:t>: Resistant error file system.</w:t>
      </w:r>
      <w:r>
        <w:rPr>
          <w:lang w:val="en-US"/>
        </w:rPr>
        <w:t xml:space="preserve"> Windows server 2012 &gt;.</w:t>
      </w:r>
    </w:p>
    <w:p w:rsidR="00362E8D" w:rsidRDefault="00362E8D" w:rsidP="00362E8D">
      <w:pPr>
        <w:rPr>
          <w:lang w:val="en-US"/>
        </w:rPr>
      </w:pPr>
      <w:r>
        <w:rPr>
          <w:lang w:val="en-US"/>
        </w:rPr>
        <w:t>Linux: ext2,ext3,ext4, Linux Swap.</w:t>
      </w:r>
    </w:p>
    <w:p w:rsidR="00362E8D" w:rsidRDefault="00362E8D" w:rsidP="00362E8D">
      <w:pPr>
        <w:rPr>
          <w:lang w:val="en-US"/>
        </w:rPr>
      </w:pPr>
      <w:proofErr w:type="spellStart"/>
      <w:r>
        <w:rPr>
          <w:lang w:val="en-US"/>
        </w:rPr>
        <w:t>MacOS</w:t>
      </w:r>
      <w:proofErr w:type="spellEnd"/>
      <w:r>
        <w:rPr>
          <w:lang w:val="en-US"/>
        </w:rPr>
        <w:t>: HFS (High file system).</w:t>
      </w:r>
    </w:p>
    <w:p w:rsidR="00362E8D" w:rsidRPr="00362E8D" w:rsidRDefault="00362E8D" w:rsidP="00362E8D">
      <w:pPr>
        <w:pStyle w:val="Ttulo1"/>
        <w:rPr>
          <w:lang w:val="es-ES"/>
        </w:rPr>
      </w:pPr>
      <w:r w:rsidRPr="00362E8D">
        <w:rPr>
          <w:lang w:val="es-ES"/>
        </w:rPr>
        <w:t>Tipos de asignaciones</w:t>
      </w:r>
    </w:p>
    <w:p w:rsidR="00362E8D" w:rsidRPr="00362E8D" w:rsidRDefault="00362E8D" w:rsidP="00362E8D">
      <w:pPr>
        <w:rPr>
          <w:b/>
          <w:lang w:val="es-ES"/>
        </w:rPr>
      </w:pPr>
      <w:proofErr w:type="spellStart"/>
      <w:r w:rsidRPr="00362E8D">
        <w:rPr>
          <w:b/>
          <w:lang w:val="es-ES"/>
        </w:rPr>
        <w:t>Asignacion</w:t>
      </w:r>
      <w:proofErr w:type="spellEnd"/>
      <w:r w:rsidRPr="00362E8D">
        <w:rPr>
          <w:b/>
          <w:lang w:val="es-ES"/>
        </w:rPr>
        <w:t xml:space="preserve"> contigua</w:t>
      </w:r>
    </w:p>
    <w:p w:rsidR="00362E8D" w:rsidRPr="00362E8D" w:rsidRDefault="00362E8D" w:rsidP="00362E8D">
      <w:pPr>
        <w:rPr>
          <w:lang w:val="es-ES"/>
        </w:rPr>
      </w:pPr>
      <w:r>
        <w:rPr>
          <w:lang w:val="es-ES"/>
        </w:rPr>
        <w:lastRenderedPageBreak/>
        <w:t>Contiene nombre de los archivos, dirección del bloque inicial y el tamaño total de los bloques del mismo.</w:t>
      </w:r>
      <w:r w:rsidR="00514E45">
        <w:rPr>
          <w:lang w:val="es-ES"/>
        </w:rPr>
        <w:t xml:space="preserve"> Guarda en bloques contiguos, sino no permite guardar. En desuso.</w:t>
      </w:r>
    </w:p>
    <w:p w:rsidR="00362E8D" w:rsidRPr="00362E8D" w:rsidRDefault="00362E8D" w:rsidP="00362E8D">
      <w:pPr>
        <w:rPr>
          <w:b/>
          <w:lang w:val="es-ES"/>
        </w:rPr>
      </w:pPr>
      <w:r w:rsidRPr="00362E8D">
        <w:rPr>
          <w:b/>
          <w:lang w:val="es-ES"/>
        </w:rPr>
        <w:t>Asignación encadenada</w:t>
      </w:r>
    </w:p>
    <w:p w:rsidR="00362E8D" w:rsidRDefault="00514E45" w:rsidP="00362E8D">
      <w:pPr>
        <w:rPr>
          <w:lang w:val="es-ES"/>
        </w:rPr>
      </w:pPr>
      <w:r>
        <w:rPr>
          <w:lang w:val="es-ES"/>
        </w:rPr>
        <w:t>Dirección del bloque inicial. Guarda en bloques contiguos o no. Más lenta que la contigua.</w:t>
      </w:r>
    </w:p>
    <w:p w:rsidR="00362E8D" w:rsidRPr="00362E8D" w:rsidRDefault="00362E8D" w:rsidP="00362E8D">
      <w:pPr>
        <w:rPr>
          <w:b/>
          <w:lang w:val="es-ES"/>
        </w:rPr>
      </w:pPr>
      <w:r w:rsidRPr="00362E8D">
        <w:rPr>
          <w:b/>
          <w:lang w:val="es-ES"/>
        </w:rPr>
        <w:t>Asignación con índices (indexada)</w:t>
      </w:r>
    </w:p>
    <w:p w:rsidR="00362E8D" w:rsidRDefault="00182BF7" w:rsidP="00362E8D">
      <w:pPr>
        <w:rPr>
          <w:lang w:val="es-ES"/>
        </w:rPr>
      </w:pPr>
      <w:r>
        <w:rPr>
          <w:lang w:val="es-ES"/>
        </w:rPr>
        <w:t xml:space="preserve">Es el más </w:t>
      </w:r>
      <w:proofErr w:type="spellStart"/>
      <w:r>
        <w:rPr>
          <w:lang w:val="es-ES"/>
        </w:rPr>
        <w:t>rapido</w:t>
      </w:r>
      <w:proofErr w:type="spellEnd"/>
      <w:r>
        <w:rPr>
          <w:lang w:val="es-ES"/>
        </w:rPr>
        <w:t xml:space="preserve">, tiene una dirección a cada </w:t>
      </w:r>
      <w:proofErr w:type="spellStart"/>
      <w:r>
        <w:rPr>
          <w:lang w:val="es-ES"/>
        </w:rPr>
        <w:t>cluster</w:t>
      </w:r>
      <w:proofErr w:type="spellEnd"/>
      <w:r>
        <w:rPr>
          <w:lang w:val="es-ES"/>
        </w:rPr>
        <w:t xml:space="preserve"> del fichero.</w:t>
      </w:r>
    </w:p>
    <w:p w:rsidR="00182BF7" w:rsidRDefault="00182BF7" w:rsidP="00182BF7">
      <w:pPr>
        <w:pStyle w:val="Ttulo1"/>
        <w:rPr>
          <w:lang w:val="es-ES"/>
        </w:rPr>
      </w:pPr>
      <w:r>
        <w:rPr>
          <w:lang w:val="es-ES"/>
        </w:rPr>
        <w:t>Funciones hash</w:t>
      </w:r>
    </w:p>
    <w:p w:rsidR="00182BF7" w:rsidRDefault="00182BF7" w:rsidP="00182BF7">
      <w:pPr>
        <w:rPr>
          <w:lang w:val="es-ES"/>
        </w:rPr>
      </w:pPr>
      <w:r>
        <w:rPr>
          <w:lang w:val="es-ES"/>
        </w:rPr>
        <w:t xml:space="preserve">Fórmulas que sirven para </w:t>
      </w:r>
      <w:proofErr w:type="spellStart"/>
      <w:r>
        <w:rPr>
          <w:lang w:val="es-ES"/>
        </w:rPr>
        <w:t>hayar</w:t>
      </w:r>
      <w:proofErr w:type="spellEnd"/>
      <w:r>
        <w:rPr>
          <w:lang w:val="es-ES"/>
        </w:rPr>
        <w:t xml:space="preserve"> una información mediante una función matemática o varias. La </w:t>
      </w:r>
      <w:r w:rsidR="000E4897">
        <w:rPr>
          <w:lang w:val="es-ES"/>
        </w:rPr>
        <w:t>operación sobre el fichero</w:t>
      </w:r>
      <w:r>
        <w:rPr>
          <w:lang w:val="es-ES"/>
        </w:rPr>
        <w:t xml:space="preserve"> ha de seguir el hash.</w:t>
      </w:r>
    </w:p>
    <w:p w:rsidR="000E4897" w:rsidRDefault="000E4897" w:rsidP="000E4897">
      <w:pPr>
        <w:pStyle w:val="Ttulo1"/>
        <w:rPr>
          <w:lang w:val="es-ES"/>
        </w:rPr>
      </w:pPr>
      <w:r>
        <w:rPr>
          <w:lang w:val="es-ES"/>
        </w:rPr>
        <w:t>Operaciones con ficheros</w:t>
      </w:r>
    </w:p>
    <w:p w:rsidR="000E4897" w:rsidRDefault="000E4897" w:rsidP="000E4897">
      <w:pPr>
        <w:rPr>
          <w:lang w:val="es-ES"/>
        </w:rPr>
      </w:pPr>
      <w:r>
        <w:rPr>
          <w:lang w:val="es-ES"/>
        </w:rPr>
        <w:t>Crear (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>)</w:t>
      </w:r>
    </w:p>
    <w:p w:rsidR="000E4897" w:rsidRDefault="000E4897" w:rsidP="000E4897">
      <w:pPr>
        <w:rPr>
          <w:lang w:val="es-ES"/>
        </w:rPr>
      </w:pPr>
      <w:r>
        <w:rPr>
          <w:lang w:val="es-ES"/>
        </w:rPr>
        <w:t>Borrar (</w:t>
      </w: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>)</w:t>
      </w:r>
    </w:p>
    <w:p w:rsidR="000E4897" w:rsidRDefault="000E4897" w:rsidP="000E4897">
      <w:pPr>
        <w:rPr>
          <w:lang w:val="es-ES"/>
        </w:rPr>
      </w:pPr>
      <w:r>
        <w:rPr>
          <w:lang w:val="es-ES"/>
        </w:rPr>
        <w:t>Abrir (Open)</w:t>
      </w:r>
    </w:p>
    <w:p w:rsidR="000E4897" w:rsidRDefault="000E4897" w:rsidP="000E4897">
      <w:pPr>
        <w:rPr>
          <w:lang w:val="es-ES"/>
        </w:rPr>
      </w:pPr>
      <w:r>
        <w:rPr>
          <w:lang w:val="es-ES"/>
        </w:rPr>
        <w:t>Cerrar (</w:t>
      </w:r>
      <w:proofErr w:type="spellStart"/>
      <w:r>
        <w:rPr>
          <w:lang w:val="es-ES"/>
        </w:rPr>
        <w:t>Close</w:t>
      </w:r>
      <w:proofErr w:type="spellEnd"/>
      <w:r>
        <w:rPr>
          <w:lang w:val="es-ES"/>
        </w:rPr>
        <w:t>)</w:t>
      </w:r>
    </w:p>
    <w:p w:rsidR="000E4897" w:rsidRDefault="000E4897" w:rsidP="000E4897">
      <w:pPr>
        <w:rPr>
          <w:lang w:val="es-ES"/>
        </w:rPr>
      </w:pPr>
      <w:r>
        <w:rPr>
          <w:lang w:val="es-ES"/>
        </w:rPr>
        <w:t>Leer (</w:t>
      </w:r>
      <w:proofErr w:type="spellStart"/>
      <w:r>
        <w:rPr>
          <w:lang w:val="es-ES"/>
        </w:rPr>
        <w:t>Read</w:t>
      </w:r>
      <w:proofErr w:type="spellEnd"/>
      <w:r>
        <w:rPr>
          <w:lang w:val="es-ES"/>
        </w:rPr>
        <w:t>)</w:t>
      </w:r>
    </w:p>
    <w:p w:rsidR="000E4897" w:rsidRDefault="000E4897" w:rsidP="000E4897">
      <w:pPr>
        <w:rPr>
          <w:lang w:val="es-ES"/>
        </w:rPr>
      </w:pPr>
      <w:r>
        <w:rPr>
          <w:lang w:val="es-ES"/>
        </w:rPr>
        <w:t>Escribir (</w:t>
      </w:r>
      <w:proofErr w:type="spellStart"/>
      <w:r>
        <w:rPr>
          <w:lang w:val="es-ES"/>
        </w:rPr>
        <w:t>Write</w:t>
      </w:r>
      <w:proofErr w:type="spellEnd"/>
      <w:r>
        <w:rPr>
          <w:lang w:val="es-ES"/>
        </w:rPr>
        <w:t>)</w:t>
      </w:r>
    </w:p>
    <w:p w:rsidR="000E4897" w:rsidRDefault="000E4897" w:rsidP="000E4897">
      <w:pPr>
        <w:rPr>
          <w:lang w:val="es-ES"/>
        </w:rPr>
      </w:pPr>
      <w:r>
        <w:rPr>
          <w:lang w:val="es-ES"/>
        </w:rPr>
        <w:t>Concatenar (</w:t>
      </w:r>
      <w:proofErr w:type="spellStart"/>
      <w:r>
        <w:rPr>
          <w:lang w:val="es-ES"/>
        </w:rPr>
        <w:t>Concatenize</w:t>
      </w:r>
      <w:proofErr w:type="spellEnd"/>
      <w:r>
        <w:rPr>
          <w:lang w:val="es-ES"/>
        </w:rPr>
        <w:t>)</w:t>
      </w:r>
    </w:p>
    <w:p w:rsidR="000E4897" w:rsidRDefault="000E4897" w:rsidP="000E4897">
      <w:pPr>
        <w:rPr>
          <w:lang w:val="es-ES"/>
        </w:rPr>
      </w:pPr>
      <w:r>
        <w:rPr>
          <w:lang w:val="es-ES"/>
        </w:rPr>
        <w:t>Localizar (</w:t>
      </w:r>
      <w:proofErr w:type="spellStart"/>
      <w:r>
        <w:rPr>
          <w:lang w:val="es-ES"/>
        </w:rPr>
        <w:t>Seek</w:t>
      </w:r>
      <w:proofErr w:type="spellEnd"/>
      <w:r>
        <w:rPr>
          <w:lang w:val="es-ES"/>
        </w:rPr>
        <w:t>)</w:t>
      </w:r>
    </w:p>
    <w:p w:rsidR="000E4897" w:rsidRDefault="000E4897" w:rsidP="000E4897">
      <w:pPr>
        <w:rPr>
          <w:lang w:val="es-ES"/>
        </w:rPr>
      </w:pPr>
      <w:r>
        <w:rPr>
          <w:lang w:val="es-ES"/>
        </w:rPr>
        <w:t>Leer atributos</w:t>
      </w:r>
    </w:p>
    <w:p w:rsidR="000E4897" w:rsidRDefault="000E4897" w:rsidP="000E4897">
      <w:pPr>
        <w:rPr>
          <w:lang w:val="es-ES"/>
        </w:rPr>
      </w:pPr>
      <w:r>
        <w:rPr>
          <w:lang w:val="es-ES"/>
        </w:rPr>
        <w:t>Poner atributos</w:t>
      </w:r>
    </w:p>
    <w:p w:rsidR="000E4897" w:rsidRPr="000E4897" w:rsidRDefault="000E4897" w:rsidP="000E4897">
      <w:pPr>
        <w:rPr>
          <w:lang w:val="es-ES"/>
        </w:rPr>
      </w:pPr>
      <w:r>
        <w:rPr>
          <w:lang w:val="es-ES"/>
        </w:rPr>
        <w:t>Renombrar (</w:t>
      </w:r>
      <w:proofErr w:type="spellStart"/>
      <w:r>
        <w:rPr>
          <w:lang w:val="es-ES"/>
        </w:rPr>
        <w:t>Rename</w:t>
      </w:r>
      <w:proofErr w:type="spellEnd"/>
      <w:r>
        <w:rPr>
          <w:lang w:val="es-ES"/>
        </w:rPr>
        <w:t>)</w:t>
      </w:r>
    </w:p>
    <w:p w:rsidR="000E4897" w:rsidRPr="00182BF7" w:rsidRDefault="000E4897" w:rsidP="00182BF7">
      <w:pPr>
        <w:rPr>
          <w:lang w:val="es-ES"/>
        </w:rPr>
      </w:pPr>
    </w:p>
    <w:sectPr w:rsidR="000E4897" w:rsidRPr="00182BF7" w:rsidSect="00080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108E8"/>
    <w:multiLevelType w:val="hybridMultilevel"/>
    <w:tmpl w:val="97ECE5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C640D"/>
    <w:multiLevelType w:val="hybridMultilevel"/>
    <w:tmpl w:val="16E47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/>
  <w:attachedTemplate r:id="rId1"/>
  <w:defaultTabStop w:val="708"/>
  <w:hyphenationZone w:val="425"/>
  <w:characterSpacingControl w:val="doNotCompress"/>
  <w:compat/>
  <w:rsids>
    <w:rsidRoot w:val="00A93FB1"/>
    <w:rsid w:val="000320D2"/>
    <w:rsid w:val="00080E32"/>
    <w:rsid w:val="000A305C"/>
    <w:rsid w:val="000E4897"/>
    <w:rsid w:val="00182BF7"/>
    <w:rsid w:val="001A5FB2"/>
    <w:rsid w:val="0020116F"/>
    <w:rsid w:val="00362E8D"/>
    <w:rsid w:val="0036751F"/>
    <w:rsid w:val="003D2800"/>
    <w:rsid w:val="003E3450"/>
    <w:rsid w:val="00514E45"/>
    <w:rsid w:val="006A2FB7"/>
    <w:rsid w:val="006C5553"/>
    <w:rsid w:val="00706276"/>
    <w:rsid w:val="009E0E5E"/>
    <w:rsid w:val="00A93FB1"/>
    <w:rsid w:val="00D702C8"/>
    <w:rsid w:val="00D81C3A"/>
    <w:rsid w:val="00DF451C"/>
    <w:rsid w:val="00E03D34"/>
    <w:rsid w:val="00E27208"/>
    <w:rsid w:val="00E31534"/>
    <w:rsid w:val="00E32119"/>
    <w:rsid w:val="00EF375E"/>
    <w:rsid w:val="00F167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3" type="connector" idref="#AutoShape 17"/>
        <o:r id="V:Rule4" type="connector" idref="#Conector recto de flecha 1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E32"/>
    <w:pPr>
      <w:spacing w:after="200" w:line="276" w:lineRule="auto"/>
    </w:pPr>
    <w:rPr>
      <w:sz w:val="22"/>
      <w:szCs w:val="22"/>
      <w:lang w:val="ru-RU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321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1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81C3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062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3211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en-US"/>
    </w:rPr>
  </w:style>
  <w:style w:type="paragraph" w:styleId="Prrafodelista">
    <w:name w:val="List Paragraph"/>
    <w:basedOn w:val="Normal"/>
    <w:uiPriority w:val="34"/>
    <w:qFormat/>
    <w:rsid w:val="00E321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i\Desktop\Studi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A8DF0-6A67-47C4-B710-043B67EC5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Studio.dot</Template>
  <TotalTime>604</TotalTime>
  <Pages>6</Pages>
  <Words>607</Words>
  <Characters>3344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Profe</cp:lastModifiedBy>
  <cp:revision>9</cp:revision>
  <dcterms:created xsi:type="dcterms:W3CDTF">2016-10-03T14:03:00Z</dcterms:created>
  <dcterms:modified xsi:type="dcterms:W3CDTF">2016-10-04T12:02:00Z</dcterms:modified>
</cp:coreProperties>
</file>