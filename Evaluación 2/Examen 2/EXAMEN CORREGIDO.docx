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43" w:rsidRDefault="00846C4D" w:rsidP="008B3943">
      <w:pPr>
        <w:pStyle w:val="Ttulo1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column">
                  <wp:posOffset>233223</wp:posOffset>
                </wp:positionH>
                <wp:positionV relativeFrom="paragraph">
                  <wp:posOffset>5008347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AB503D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35pt;margin-top:394.3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" filled="f" stroked="f">
                <v:textbox>
                  <w:txbxContent>
                    <w:p w:rsidR="00C001DA" w:rsidRPr="00AA7A46" w:rsidRDefault="00966C3D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46C4D">
                            <w:rPr>
                              <w:color w:val="595959" w:themeColor="text1" w:themeTint="A6"/>
                              <w:sz w:val="36"/>
                            </w:rPr>
                            <w:t>Andrei García Cuadra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846C4D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>Subtema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9CF813"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9qtw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846C4D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>Subtema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AB503D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Tema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C001DA" w:rsidRPr="00AA7A46" w:rsidRDefault="00966C3D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46C4D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Tema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AB503D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1-01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01/01/2017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8B4FF5" id="Rectangle 14" o:spid="_x0000_s1029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AlAPSG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966C3D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1-01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01/01/2017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A46" w:rsidRPr="00E42FC7">
        <w:rPr>
          <w:noProof/>
          <w:lang w:val="es-ES" w:eastAsia="es-ES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8B48C8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C2B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8B48C8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  <w:r w:rsidR="008B3943">
        <w:lastRenderedPageBreak/>
        <w:t>1.</w:t>
      </w:r>
    </w:p>
    <w:p w:rsidR="008B3943" w:rsidRDefault="008B48C8" w:rsidP="008B3943">
      <w:r>
        <w:t>SELECT</w:t>
      </w:r>
      <w:bookmarkStart w:id="0" w:name="_GoBack"/>
      <w:bookmarkEnd w:id="0"/>
      <w:r w:rsidR="008B3943" w:rsidRPr="00181714">
        <w:t xml:space="preserve"> CASE WHEN (SELECT COUNT(empno) FROM employees WHERE deptno=d.deptno) &gt; 1 THEN e.empno END, d.deptno FROM departments d JOIN employees e ON e.deptno=d.deptno;</w:t>
      </w:r>
    </w:p>
    <w:p w:rsidR="008B3943" w:rsidRDefault="008B3943" w:rsidP="008B3943">
      <w:pPr>
        <w:pStyle w:val="Ttulo1"/>
      </w:pPr>
      <w:r>
        <w:t>2.</w:t>
      </w:r>
    </w:p>
    <w:p w:rsidR="008B3943" w:rsidRDefault="008B3943" w:rsidP="008B3943">
      <w:r w:rsidRPr="00181714">
        <w:t>SELECT course, SUBSTR(course,1,1) FROM offerings WHERE NOT course='SQL';</w:t>
      </w:r>
    </w:p>
    <w:p w:rsidR="008B3943" w:rsidRDefault="008B3943" w:rsidP="008B3943">
      <w:pPr>
        <w:pStyle w:val="Ttulo1"/>
      </w:pPr>
      <w:r>
        <w:t>3.</w:t>
      </w:r>
    </w:p>
    <w:p w:rsidR="008B3943" w:rsidRDefault="008B3943" w:rsidP="008B3943">
      <w:r w:rsidRPr="00181714">
        <w:t>SELECT MAX(LENGTH(ename)) FROM employees;</w:t>
      </w:r>
    </w:p>
    <w:p w:rsidR="008B3943" w:rsidRDefault="008B3943" w:rsidP="008B3943">
      <w:pPr>
        <w:pStyle w:val="Ttulo1"/>
      </w:pPr>
      <w:r>
        <w:t>4.</w:t>
      </w:r>
    </w:p>
    <w:p w:rsidR="008B3943" w:rsidRDefault="008B3943" w:rsidP="008B3943">
      <w:bookmarkStart w:id="1" w:name="OLE_LINK1"/>
      <w:bookmarkStart w:id="2" w:name="OLE_LINK2"/>
      <w:r>
        <w:t>SELECT LOWER(SUBSTR(ename,1,1)) || UPPER(SUBSTR(ename,2) FROM employees;</w:t>
      </w:r>
      <w:bookmarkEnd w:id="1"/>
      <w:bookmarkEnd w:id="2"/>
    </w:p>
    <w:p w:rsidR="008B3943" w:rsidRDefault="008B3943" w:rsidP="008B3943">
      <w:pPr>
        <w:pStyle w:val="Ttulo1"/>
      </w:pPr>
      <w:r>
        <w:t>5.</w:t>
      </w:r>
    </w:p>
    <w:p w:rsidR="008B3943" w:rsidRDefault="008B3943" w:rsidP="008B3943">
      <w:bookmarkStart w:id="3" w:name="OLE_LINK3"/>
      <w:r>
        <w:t>SELECT (msal*12) + NVL(comm,0) FROM employees;</w:t>
      </w:r>
      <w:bookmarkEnd w:id="3"/>
    </w:p>
    <w:p w:rsidR="008B3943" w:rsidRDefault="008B3943" w:rsidP="008B3943">
      <w:pPr>
        <w:pStyle w:val="Ttulo1"/>
      </w:pPr>
      <w:r>
        <w:t>6.</w:t>
      </w:r>
    </w:p>
    <w:p w:rsidR="008B3943" w:rsidRDefault="008B3943" w:rsidP="008B3943">
      <w:bookmarkStart w:id="4" w:name="OLE_LINK4"/>
      <w:r>
        <w:t>SELECT e.msal, s.bonus FROM employees e JOIN salgrades s ON e.msal BETWEEN s.lowerlimit AND s.upperlimit;</w:t>
      </w:r>
      <w:bookmarkEnd w:id="4"/>
    </w:p>
    <w:p w:rsidR="008B3943" w:rsidRDefault="008B3943" w:rsidP="008B3943">
      <w:pPr>
        <w:pStyle w:val="Ttulo1"/>
      </w:pPr>
      <w:r>
        <w:t>7.</w:t>
      </w:r>
    </w:p>
    <w:p w:rsidR="008B3943" w:rsidRDefault="008B3943" w:rsidP="008B3943">
      <w:bookmarkStart w:id="5" w:name="OLE_LINK5"/>
      <w:r>
        <w:t>SELECT o.course, o.begindate FROM offerings o WHERE o.trainer=(SELECT empno FROM employees WHERE ename=’SMITH’) AND (SELECT COUNT(course) FROM registrations WHERE course=o.course AND begindate=o.begindate) &gt; 3;</w:t>
      </w:r>
      <w:bookmarkEnd w:id="5"/>
    </w:p>
    <w:p w:rsidR="008B3943" w:rsidRDefault="008B3943" w:rsidP="008B3943">
      <w:pPr>
        <w:pStyle w:val="Ttulo1"/>
      </w:pPr>
      <w:r>
        <w:t>8.</w:t>
      </w:r>
    </w:p>
    <w:p w:rsidR="008B3943" w:rsidRDefault="008B3943" w:rsidP="008B3943">
      <w:bookmarkStart w:id="6" w:name="OLE_LINK6"/>
      <w:bookmarkStart w:id="7" w:name="OLE_LINK7"/>
      <w:bookmarkStart w:id="8" w:name="OLE_LINK8"/>
      <w:bookmarkStart w:id="9" w:name="OLE_LINK9"/>
      <w:r>
        <w:t xml:space="preserve">SELECT AVG(sysdate-e.bdate) FROM employees e WHERE (SELECT COUNT(trainer) FROM offerings </w:t>
      </w:r>
      <w:bookmarkEnd w:id="6"/>
      <w:bookmarkEnd w:id="7"/>
      <w:r>
        <w:t>WHERE trainer=e.empno) &gt; 0;</w:t>
      </w:r>
      <w:bookmarkEnd w:id="8"/>
      <w:bookmarkEnd w:id="9"/>
    </w:p>
    <w:p w:rsidR="008B3943" w:rsidRDefault="008B3943" w:rsidP="008B3943">
      <w:pPr>
        <w:pStyle w:val="Ttulo1"/>
      </w:pPr>
      <w:r>
        <w:lastRenderedPageBreak/>
        <w:t>9.</w:t>
      </w:r>
    </w:p>
    <w:p w:rsidR="008B3943" w:rsidRDefault="008B3943" w:rsidP="008B3943">
      <w:bookmarkStart w:id="10" w:name="OLE_LINK10"/>
      <w:bookmarkStart w:id="11" w:name="OLE_LINK11"/>
      <w:r>
        <w:t>SELECT SUM(msal) FROM employees;</w:t>
      </w:r>
      <w:bookmarkEnd w:id="10"/>
      <w:bookmarkEnd w:id="11"/>
    </w:p>
    <w:p w:rsidR="008B3943" w:rsidRDefault="008B3943" w:rsidP="008B3943">
      <w:pPr>
        <w:pStyle w:val="Ttulo1"/>
      </w:pPr>
      <w:r>
        <w:t>10.</w:t>
      </w:r>
    </w:p>
    <w:p w:rsidR="008B3943" w:rsidRDefault="008B3943" w:rsidP="008B3943">
      <w:bookmarkStart w:id="12" w:name="OLE_LINK12"/>
      <w:r>
        <w:t>SELECT ename, ROUND(sysdate-bdate) as edad_anos, MONTHS_BETWEEN(sysdate,bdate) as edad_meses FROM employees;</w:t>
      </w:r>
      <w:bookmarkEnd w:id="12"/>
    </w:p>
    <w:p w:rsidR="008B3943" w:rsidRDefault="008B3943" w:rsidP="008B3943">
      <w:pPr>
        <w:pStyle w:val="Ttulo1"/>
      </w:pPr>
      <w:r>
        <w:t>11.</w:t>
      </w:r>
    </w:p>
    <w:p w:rsidR="008B3943" w:rsidRDefault="008B3943" w:rsidP="008B3943">
      <w:bookmarkStart w:id="13" w:name="OLE_LINK13"/>
      <w:r>
        <w:t>SELECT LOWER(ename), INITCAP(job) FROM employees;</w:t>
      </w:r>
      <w:bookmarkEnd w:id="13"/>
    </w:p>
    <w:p w:rsidR="008B3943" w:rsidRDefault="008B3943" w:rsidP="008B3943">
      <w:pPr>
        <w:pStyle w:val="Ttulo1"/>
      </w:pPr>
      <w:r>
        <w:t>12.</w:t>
      </w:r>
    </w:p>
    <w:p w:rsidR="008B3943" w:rsidRDefault="008B3943" w:rsidP="008B3943">
      <w:r w:rsidRPr="00596098">
        <w:t>SELECT (SELECT ename FROM employees WHERE empno=o.trainer), course FROM  offerings o WHERE (SELECT AVG(evaluation) FROM registrations) &gt; 2;</w:t>
      </w:r>
    </w:p>
    <w:p w:rsidR="008B3943" w:rsidRDefault="008B3943" w:rsidP="008B3943">
      <w:pPr>
        <w:pStyle w:val="Ttulo1"/>
      </w:pPr>
      <w:r>
        <w:t>13.</w:t>
      </w:r>
    </w:p>
    <w:p w:rsidR="008B3943" w:rsidRDefault="008B3943" w:rsidP="008B3943">
      <w:bookmarkStart w:id="14" w:name="OLE_LINK15"/>
      <w:bookmarkStart w:id="15" w:name="OLE_LINK16"/>
      <w:bookmarkStart w:id="16" w:name="OLE_LINK19"/>
      <w:bookmarkStart w:id="17" w:name="OLE_LINK30"/>
      <w:bookmarkStart w:id="18" w:name="OLE_LINK31"/>
      <w:r>
        <w:t xml:space="preserve">SELECT (SELECT ename FROM employees WHERE r.attendee=empno),  r.begindate, CASE WHEN r.evaluation=1 THEN ‘Muy deficiente’  </w:t>
      </w:r>
      <w:bookmarkStart w:id="19" w:name="OLE_LINK17"/>
      <w:bookmarkStart w:id="20" w:name="OLE_LINK18"/>
      <w:r>
        <w:t>WHEN r.evaluation=2 THEN ‘Insuficiente’</w:t>
      </w:r>
      <w:bookmarkEnd w:id="19"/>
      <w:bookmarkEnd w:id="20"/>
      <w:r>
        <w:t xml:space="preserve">  WHEN r.evaluation=3 THEN ‘Aprobado’  WHEN r.evaluation=5 THEN ‘Notable’  WHEN r.evaluation=5 THEN ‘Sobresaliente’ END FROM registrations r;</w:t>
      </w:r>
      <w:bookmarkEnd w:id="14"/>
      <w:bookmarkEnd w:id="15"/>
      <w:bookmarkEnd w:id="16"/>
    </w:p>
    <w:bookmarkEnd w:id="17"/>
    <w:bookmarkEnd w:id="18"/>
    <w:p w:rsidR="008B3943" w:rsidRDefault="008B3943" w:rsidP="008B3943">
      <w:pPr>
        <w:pStyle w:val="Ttulo1"/>
      </w:pPr>
      <w:r>
        <w:t>14.</w:t>
      </w:r>
    </w:p>
    <w:p w:rsidR="008B3943" w:rsidRDefault="008B3943" w:rsidP="008B3943">
      <w:bookmarkStart w:id="21" w:name="OLE_LINK20"/>
      <w:bookmarkStart w:id="22" w:name="OLE_LINK21"/>
      <w:r>
        <w:t>SELECT ename FROM employees WHERE SUBSTR(ename,2,1)=SUBSTR(ename,3,1);</w:t>
      </w:r>
      <w:bookmarkEnd w:id="21"/>
      <w:bookmarkEnd w:id="22"/>
    </w:p>
    <w:p w:rsidR="008B3943" w:rsidRDefault="008B3943" w:rsidP="008B3943">
      <w:pPr>
        <w:pStyle w:val="Ttulo1"/>
      </w:pPr>
      <w:r>
        <w:t>15.</w:t>
      </w:r>
    </w:p>
    <w:p w:rsidR="008B3943" w:rsidRDefault="008B3943" w:rsidP="008B3943">
      <w:bookmarkStart w:id="23" w:name="OLE_LINK22"/>
      <w:bookmarkStart w:id="24" w:name="OLE_LINK23"/>
      <w:r>
        <w:t>SELECT e.ename, ROUND(e.msal) FROM employees e WHERE e.msal&gt;(SELECT AVGmsal() FROM history WHERE empno=e.empno);</w:t>
      </w:r>
      <w:bookmarkEnd w:id="23"/>
      <w:bookmarkEnd w:id="24"/>
    </w:p>
    <w:p w:rsidR="008B3943" w:rsidRDefault="008B3943" w:rsidP="008B3943">
      <w:pPr>
        <w:pStyle w:val="Ttulo1"/>
      </w:pPr>
      <w:r>
        <w:lastRenderedPageBreak/>
        <w:t>16.</w:t>
      </w:r>
    </w:p>
    <w:p w:rsidR="008B3943" w:rsidRDefault="008B3943" w:rsidP="008B3943">
      <w:bookmarkStart w:id="25" w:name="OLE_LINK24"/>
      <w:bookmarkStart w:id="26" w:name="OLE_LINK25"/>
      <w:bookmarkStart w:id="27" w:name="OLE_LINK26"/>
      <w:r>
        <w:t>SELECT UPPER(e.ename) ||  ‘ — ‘ || TO_CHAR(e.bdate,’YYYY’) || ‘ – ‘ || TO_CHAR(e.bdate,’MM’) || ‘ – ‘  || TO_CHAR(e.bdate,’DD’) || ‘ – ‘ || UPPER((SELECT dname FROM departments WHERE deptno=e.deptno)) FROM employees e;</w:t>
      </w:r>
      <w:bookmarkEnd w:id="25"/>
      <w:bookmarkEnd w:id="26"/>
      <w:bookmarkEnd w:id="27"/>
    </w:p>
    <w:p w:rsidR="008B3943" w:rsidRDefault="008B3943" w:rsidP="008B3943">
      <w:pPr>
        <w:pStyle w:val="Ttulo1"/>
      </w:pPr>
      <w:r>
        <w:t>17.</w:t>
      </w:r>
    </w:p>
    <w:p w:rsidR="008B3943" w:rsidRDefault="008B3943" w:rsidP="008B3943">
      <w:bookmarkStart w:id="28" w:name="OLE_LINK27"/>
      <w:r>
        <w:t>SELECT e.ename FROM employees e WHERE NVL(e.mgr,0)=0 AND NOT e.deptno=(SELECT deptno FROM departments WHERE dname=’SALES’);</w:t>
      </w:r>
      <w:bookmarkEnd w:id="28"/>
    </w:p>
    <w:p w:rsidR="008B3943" w:rsidRDefault="008B3943" w:rsidP="008B3943">
      <w:pPr>
        <w:pStyle w:val="Ttulo1"/>
      </w:pPr>
      <w:r>
        <w:t>18.</w:t>
      </w:r>
    </w:p>
    <w:p w:rsidR="008B3943" w:rsidRDefault="008B3943" w:rsidP="008B3943">
      <w:bookmarkStart w:id="29" w:name="OLE_LINK28"/>
      <w:bookmarkStart w:id="30" w:name="OLE_LINK29"/>
      <w:r>
        <w:t>SELECT (SELECT ename FROM employees WHERE empno=r.attendee), r.course, r.evaluation FROM registrations r WHERE r.evaluation=(SELECT MAX(evaluation) FROM registrations);</w:t>
      </w:r>
      <w:bookmarkEnd w:id="29"/>
      <w:bookmarkEnd w:id="30"/>
    </w:p>
    <w:p w:rsidR="008B3943" w:rsidRDefault="008B3943" w:rsidP="008B3943">
      <w:pPr>
        <w:pStyle w:val="Ttulo1"/>
      </w:pPr>
      <w:r>
        <w:t>19.</w:t>
      </w:r>
    </w:p>
    <w:p w:rsidR="0008470B" w:rsidRDefault="008B3943">
      <w:r>
        <w:t>La que he tenido bien por lógica.</w:t>
      </w:r>
    </w:p>
    <w:sectPr w:rsidR="0008470B" w:rsidSect="006A5F48">
      <w:headerReference w:type="default" r:id="rId9"/>
      <w:footerReference w:type="default" r:id="rId10"/>
      <w:footerReference w:type="first" r:id="rId11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3D" w:rsidRDefault="00AB503D" w:rsidP="006B6475">
      <w:pPr>
        <w:spacing w:after="0" w:line="240" w:lineRule="auto"/>
      </w:pPr>
      <w:r>
        <w:separator/>
      </w:r>
    </w:p>
    <w:p w:rsidR="00AB503D" w:rsidRDefault="00AB503D"/>
    <w:p w:rsidR="00AB503D" w:rsidRDefault="00AB503D"/>
  </w:endnote>
  <w:endnote w:type="continuationSeparator" w:id="0">
    <w:p w:rsidR="00AB503D" w:rsidRDefault="00AB503D" w:rsidP="006B6475">
      <w:pPr>
        <w:spacing w:after="0" w:line="240" w:lineRule="auto"/>
      </w:pPr>
      <w:r>
        <w:continuationSeparator/>
      </w:r>
    </w:p>
    <w:p w:rsidR="00AB503D" w:rsidRDefault="00AB503D"/>
    <w:p w:rsidR="00AB503D" w:rsidRDefault="00AB5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6C4D">
                <w:rPr>
                  <w:rFonts w:ascii="Arial" w:hAnsi="Arial" w:cs="Arial"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="00846C4D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8B48C8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2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3D" w:rsidRDefault="00AB503D" w:rsidP="006B6475">
      <w:pPr>
        <w:spacing w:after="0" w:line="240" w:lineRule="auto"/>
      </w:pPr>
      <w:r>
        <w:separator/>
      </w:r>
    </w:p>
    <w:p w:rsidR="00AB503D" w:rsidRDefault="00AB503D"/>
    <w:p w:rsidR="00AB503D" w:rsidRDefault="00AB503D"/>
  </w:footnote>
  <w:footnote w:type="continuationSeparator" w:id="0">
    <w:p w:rsidR="00AB503D" w:rsidRDefault="00AB503D" w:rsidP="006B6475">
      <w:pPr>
        <w:spacing w:after="0" w:line="240" w:lineRule="auto"/>
      </w:pPr>
      <w:r>
        <w:continuationSeparator/>
      </w:r>
    </w:p>
    <w:p w:rsidR="00AB503D" w:rsidRDefault="00AB503D"/>
    <w:p w:rsidR="00AB503D" w:rsidRDefault="00AB503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72064" behindDoc="0" locked="0" layoutInCell="1" allowOverlap="1" wp14:anchorId="07E05023" wp14:editId="436F05F0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74112" behindDoc="0" locked="0" layoutInCell="1" allowOverlap="1" wp14:anchorId="15439D02" wp14:editId="5DEB20E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46C4D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ES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Tema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05938B3" wp14:editId="19E0E027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0409B0" wp14:editId="2CF496C1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484095" wp14:editId="74E25F21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C0C69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330C6"/>
    <w:rsid w:val="00345CB9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76B14"/>
    <w:rsid w:val="005A4047"/>
    <w:rsid w:val="005C6A62"/>
    <w:rsid w:val="005D43A9"/>
    <w:rsid w:val="005E008D"/>
    <w:rsid w:val="005F5700"/>
    <w:rsid w:val="00613AEA"/>
    <w:rsid w:val="00615C25"/>
    <w:rsid w:val="00616226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816E5B"/>
    <w:rsid w:val="00846C4D"/>
    <w:rsid w:val="0086428F"/>
    <w:rsid w:val="008A6151"/>
    <w:rsid w:val="008A6BEB"/>
    <w:rsid w:val="008B3943"/>
    <w:rsid w:val="008B48C8"/>
    <w:rsid w:val="008D12FE"/>
    <w:rsid w:val="008F1CFF"/>
    <w:rsid w:val="008F68CD"/>
    <w:rsid w:val="00923642"/>
    <w:rsid w:val="00926740"/>
    <w:rsid w:val="00952096"/>
    <w:rsid w:val="00957460"/>
    <w:rsid w:val="00966C3D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57A11"/>
    <w:rsid w:val="00A74518"/>
    <w:rsid w:val="00A8046A"/>
    <w:rsid w:val="00A910A0"/>
    <w:rsid w:val="00AA7A46"/>
    <w:rsid w:val="00AB4BE4"/>
    <w:rsid w:val="00AB503D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9420E"/>
    <w:rsid w:val="00E052DE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98B26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6842A-0FAD-4702-9C61-174C5E57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90</TotalTime>
  <Pages>4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</dc:title>
  <dc:subject>Subtema</dc:subject>
  <dc:creator>Andrei García Cuadra</dc:creator>
  <cp:lastModifiedBy>Usuario de Windows</cp:lastModifiedBy>
  <cp:revision>7</cp:revision>
  <dcterms:created xsi:type="dcterms:W3CDTF">2016-04-22T21:10:00Z</dcterms:created>
  <dcterms:modified xsi:type="dcterms:W3CDTF">2017-02-27T12:50:00Z</dcterms:modified>
</cp:coreProperties>
</file>